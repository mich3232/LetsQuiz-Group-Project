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756073C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056AE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8DA3" w14:textId="77777777"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1BC70A5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45FFF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997F2" w14:textId="119ACB3A" w:rsidR="000E76F5" w:rsidRPr="009B3DFA" w:rsidRDefault="007A2D37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</w:t>
            </w:r>
            <w:r w:rsidR="00050695">
              <w:rPr>
                <w:sz w:val="24"/>
                <w:szCs w:val="24"/>
              </w:rPr>
              <w:t>uestion</w:t>
            </w:r>
            <w:r>
              <w:rPr>
                <w:sz w:val="24"/>
                <w:szCs w:val="24"/>
              </w:rPr>
              <w:t>-Check Editable Fields</w:t>
            </w:r>
          </w:p>
        </w:tc>
      </w:tr>
      <w:tr w:rsidR="000E76F5" w14:paraId="0220BEF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E5576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68DB8" w14:textId="77777777"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14:paraId="6D877F04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097B190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B66D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54723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14:paraId="1576CBF4" w14:textId="77777777"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 w14:paraId="5CC9366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7AC1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69ED80" w14:textId="77777777"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 w14:paraId="306D274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3893F0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90307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9FE34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1DEEE6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AE1615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7E52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6E91F0" w14:textId="77777777" w:rsidR="00536681" w:rsidRDefault="001B5BF9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BD58BC6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5FB5C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9CC3F3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A32C15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DECD1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76EAC5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78C860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A5FF76F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A42243" w14:textId="77777777"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14:paraId="49C31C03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14:paraId="5D16775B" w14:textId="77777777"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EDB6D9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4C54C85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4FEF3FE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3E32042" w14:textId="77777777"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14:paraId="3B59344E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14:paraId="6838743E" w14:textId="77777777" w:rsidR="000E76F5" w:rsidRPr="001B5BF9" w:rsidRDefault="001B5BF9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8D05B8B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</w:tbl>
    <w:p w14:paraId="6B96EAE7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5"/>
        <w:gridCol w:w="2159"/>
        <w:gridCol w:w="2156"/>
        <w:gridCol w:w="2164"/>
        <w:gridCol w:w="2146"/>
      </w:tblGrid>
      <w:tr w:rsidR="000E76F5" w:rsidRPr="003F7E88" w14:paraId="02742C17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BE815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B5BF9" w:rsidRPr="00572CE5" w14:paraId="758BF74B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C272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6D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87D35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4037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C5583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D66F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14:paraId="1844F0CF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159AE0B3" w14:textId="77777777"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Which is the only film of the original six in which desert planet Tatooine doesn’t appear?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1AAEE98" w14:textId="77777777" w:rsidR="000E76F5" w:rsidRPr="00572CE5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 w:rsidRPr="001B5BF9">
              <w:rPr>
                <w:color w:val="0000FF"/>
              </w:rPr>
              <w:t>The Empire Strikes Back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5902691" w14:textId="77777777"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Return of  the Jedi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6247180" w14:textId="77777777" w:rsidR="000E76F5" w:rsidRPr="00F2079A" w:rsidRDefault="001B5BF9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 New Hope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F2319C2" w14:textId="77777777" w:rsidR="000E76F5" w:rsidRPr="00F2079A" w:rsidRDefault="001B5BF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The Phantom Menace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0A014A7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1B5BF9" w14:paraId="1B977B5F" w14:textId="77777777" w:rsidTr="00F377AC">
        <w:tc>
          <w:tcPr>
            <w:tcW w:w="2448" w:type="dxa"/>
            <w:shd w:val="clear" w:color="auto" w:fill="E0E0E0"/>
          </w:tcPr>
          <w:p w14:paraId="27D6FA23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14:paraId="7D46D3E2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14:paraId="213B9262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56B6C7B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52D6AFA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A6DA674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1D64AD1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A508945" w14:textId="77777777" w:rsidR="00A37650" w:rsidRDefault="00655DBC" w:rsidP="00780A9A">
      <w:pPr>
        <w:pStyle w:val="bp"/>
        <w:spacing w:before="0" w:after="0"/>
      </w:pPr>
      <w:r>
        <w:rPr>
          <w:b/>
          <w:bCs/>
          <w:noProof/>
          <w:color w:val="538135" w:themeColor="accent6" w:themeShade="BF"/>
          <w:sz w:val="24"/>
          <w:lang w:eastAsia="en-AU"/>
        </w:rPr>
        <w:lastRenderedPageBreak/>
        <w:pict w14:anchorId="00FA4B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370.5pt">
            <v:imagedata r:id="rId7" o:title="2018-05-23_20-28-40"/>
          </v:shape>
        </w:pict>
      </w:r>
    </w:p>
    <w:p w14:paraId="3EAEEDF7" w14:textId="77777777" w:rsidR="001B5BF9" w:rsidRDefault="001B5BF9" w:rsidP="00780A9A">
      <w:pPr>
        <w:pStyle w:val="bp"/>
        <w:spacing w:before="0" w:after="0"/>
      </w:pPr>
    </w:p>
    <w:p w14:paraId="57EBE4A9" w14:textId="77777777"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14:paraId="0FB00FA0" w14:textId="77777777" w:rsidR="001B5BF9" w:rsidRDefault="001B5BF9" w:rsidP="00780A9A">
      <w:pPr>
        <w:pStyle w:val="bp"/>
        <w:spacing w:before="0" w:after="0"/>
      </w:pPr>
    </w:p>
    <w:p w14:paraId="705413A3" w14:textId="77777777" w:rsidR="001B5BF9" w:rsidRDefault="001B5BF9" w:rsidP="00780A9A">
      <w:pPr>
        <w:pStyle w:val="bp"/>
        <w:spacing w:before="0" w:after="0"/>
      </w:pPr>
    </w:p>
    <w:p w14:paraId="64823BFD" w14:textId="77777777" w:rsidR="001B5BF9" w:rsidRDefault="001B5BF9" w:rsidP="00780A9A">
      <w:pPr>
        <w:pStyle w:val="bp"/>
        <w:spacing w:before="0" w:after="0"/>
      </w:pPr>
    </w:p>
    <w:p w14:paraId="734448C6" w14:textId="77777777"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14:paraId="7C0C54F6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8DB67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F5C17A" w14:textId="77777777"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14:paraId="6ADC5E0F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45416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A8711" w14:textId="77777777"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14:paraId="730EF5B1" w14:textId="77777777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114739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621E8" w14:textId="77777777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14:paraId="5FAFB711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14:paraId="1077A498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F4846F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956FE" w14:textId="72DFD504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69DAF862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14:paraId="43BCCFC2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F20F4B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41934D" w14:textId="77777777"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14:paraId="0BD1B76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B16B3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2A6F9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A6C5F0B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A8718DD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14:paraId="4D290FE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7560C2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0D9565" w14:textId="77777777" w:rsidR="001B557B" w:rsidRPr="00CB424D" w:rsidRDefault="00CB424D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B557B" w14:paraId="53BCCE6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53939E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52DC8F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5E40A5A" w14:textId="77777777"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6E0593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FD89AF1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14:paraId="32AFBB5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47A190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0DB7C1" w14:textId="77777777"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14:paraId="794F218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14:paraId="6BC7387F" w14:textId="77777777" w:rsidR="001B557B" w:rsidRPr="001B557B" w:rsidRDefault="00CB424D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4CF605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6342ADB2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AB34C0E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B797F30" w14:textId="77777777"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14:paraId="2F1146E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14:paraId="44DAE0EB" w14:textId="77777777" w:rsidR="001B557B" w:rsidRPr="001B557B" w:rsidRDefault="00CB424D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1BF363A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73C2DDC0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00E7011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14EDECF5" w14:textId="77777777"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14:paraId="06A83000" w14:textId="77777777"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14:paraId="7D461DED" w14:textId="77777777" w:rsidR="001B557B" w:rsidRDefault="00CB424D" w:rsidP="00CD65F7">
            <w:pPr>
              <w:pStyle w:val="RowHeadings"/>
              <w:spacing w:before="80" w:after="80"/>
              <w:jc w:val="center"/>
            </w:pPr>
            <w:r w:rsidRPr="00CB424D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5F71A91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</w:tbl>
    <w:p w14:paraId="15C20DFB" w14:textId="77777777" w:rsidR="00423C21" w:rsidRDefault="00423C21" w:rsidP="00374830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1D3DC32B" wp14:editId="65750696">
            <wp:simplePos x="0" y="0"/>
            <wp:positionH relativeFrom="margin">
              <wp:posOffset>3399790</wp:posOffset>
            </wp:positionH>
            <wp:positionV relativeFrom="margin">
              <wp:posOffset>534035</wp:posOffset>
            </wp:positionV>
            <wp:extent cx="5066030" cy="3990975"/>
            <wp:effectExtent l="0" t="0" r="1270" b="9525"/>
            <wp:wrapSquare wrapText="bothSides"/>
            <wp:docPr id="3" name="Picture 3" descr="C:\Users\Michelle\AppData\Local\Microsoft\Windows\INetCache\Content.Word\2018-05-24_21-4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lle\AppData\Local\Microsoft\Windows\INetCache\Content.Word\2018-05-24_21-48-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inline distT="0" distB="0" distL="0" distR="0" wp14:anchorId="558A9626" wp14:editId="40AF164F">
            <wp:extent cx="2790825" cy="4828761"/>
            <wp:effectExtent l="0" t="0" r="0" b="0"/>
            <wp:docPr id="2" name="Picture 2" descr="C:\Users\Michelle\AppData\Local\Microsoft\Windows\INetCache\Content.Word\2018-05-24_20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4_20-45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78" cy="491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14:paraId="509F1A25" w14:textId="77777777" w:rsidR="000E76F5" w:rsidRDefault="00423C21" w:rsidP="00374830">
      <w:pPr>
        <w:pStyle w:val="bp"/>
        <w:spacing w:before="0" w:after="0"/>
      </w:pPr>
      <w:r>
        <w:t xml:space="preserve">                                                                                                                 Question added to database </w:t>
      </w:r>
      <w:r w:rsidR="000E6696">
        <w:t>QuestionId</w:t>
      </w:r>
      <w:r>
        <w:t xml:space="preserve"> 56     </w:t>
      </w:r>
    </w:p>
    <w:p w14:paraId="02BACD9E" w14:textId="77777777" w:rsidR="000E76F5" w:rsidRDefault="000E76F5" w:rsidP="00374830">
      <w:pPr>
        <w:pStyle w:val="bp"/>
        <w:spacing w:before="0" w:after="0"/>
      </w:pPr>
    </w:p>
    <w:p w14:paraId="536EE783" w14:textId="77777777" w:rsidR="000E76F5" w:rsidRDefault="00423C21" w:rsidP="00374830">
      <w:pPr>
        <w:pStyle w:val="bp"/>
        <w:spacing w:before="0" w:after="0"/>
      </w:pPr>
      <w:r>
        <w:t>Question input submit question pressed and correct message displayed</w:t>
      </w:r>
    </w:p>
    <w:p w14:paraId="60B46083" w14:textId="77777777" w:rsidR="000E76F5" w:rsidRDefault="000E76F5" w:rsidP="00374830">
      <w:pPr>
        <w:pStyle w:val="bp"/>
        <w:spacing w:before="0" w:after="0"/>
      </w:pPr>
    </w:p>
    <w:p w14:paraId="02E75CDB" w14:textId="77777777" w:rsidR="000E76F5" w:rsidRDefault="000E76F5" w:rsidP="00374830">
      <w:pPr>
        <w:pStyle w:val="bp"/>
        <w:spacing w:before="0" w:after="0"/>
      </w:pPr>
    </w:p>
    <w:p w14:paraId="00E1FA2E" w14:textId="77777777"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14:paraId="0B21706B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47682A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FF99" w14:textId="77777777"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14:paraId="77D5BFE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2789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37EEED" w14:textId="41276AD4" w:rsidR="005D22DA" w:rsidRPr="009B3DFA" w:rsidRDefault="009658FF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Question-</w:t>
            </w:r>
            <w:r w:rsidRPr="009658FF">
              <w:rPr>
                <w:sz w:val="24"/>
                <w:szCs w:val="24"/>
              </w:rPr>
              <w:t>Check Errors Display</w:t>
            </w:r>
          </w:p>
        </w:tc>
      </w:tr>
      <w:tr w:rsidR="005D22DA" w14:paraId="78B1B000" w14:textId="77777777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0F263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FB395" w14:textId="77777777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14:paraId="39291905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14:paraId="06F8A280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9F26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428D0" w14:textId="67B556EF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11EE8889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14:paraId="188381C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7EBADB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3196F" w14:textId="77777777"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14:paraId="086C9D12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17847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BD45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3A9A7DB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E994157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D22DA" w14:paraId="54C0E52C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D275C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FC727D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B5BF9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5D22DA" w14:paraId="0E1ABFE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4B8EE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6D7442D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5F314A" w14:textId="77777777"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DF2AD89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F84FD0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14:paraId="37E0C9C0" w14:textId="77777777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3408C29" w14:textId="77777777"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DBDD0" w14:textId="77777777"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14:paraId="1777A1E4" w14:textId="77777777"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14:paraId="638A6CAF" w14:textId="77777777"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787301" w14:textId="77777777"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14:paraId="65F31581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5A8A32A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8868FB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1930668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0D976D8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1B132B4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6837E50D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98CE834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B4F3C5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51F8C77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50085C6B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CE664F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1DC95D7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35B0368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59E84E6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7D5D3668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BFD1F3A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8A3E031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953FB5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66D0B03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C2485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2421D627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41216A93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0267C6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</w:tbl>
    <w:p w14:paraId="75DDD500" w14:textId="77777777" w:rsidR="000E76F5" w:rsidRDefault="000E76F5" w:rsidP="00374830">
      <w:pPr>
        <w:pStyle w:val="bp"/>
        <w:spacing w:before="0" w:after="0"/>
      </w:pPr>
    </w:p>
    <w:p w14:paraId="5A415B22" w14:textId="77777777" w:rsidR="000E76F5" w:rsidRDefault="000E76F5" w:rsidP="000E76F5">
      <w:pPr>
        <w:pStyle w:val="bp"/>
        <w:spacing w:before="0" w:after="0"/>
      </w:pPr>
    </w:p>
    <w:p w14:paraId="18520431" w14:textId="77777777" w:rsidR="00534ED4" w:rsidRDefault="00534ED4" w:rsidP="000E76F5">
      <w:pPr>
        <w:pStyle w:val="bp"/>
        <w:spacing w:before="0" w:after="0"/>
      </w:pPr>
    </w:p>
    <w:p w14:paraId="1D77814D" w14:textId="77777777" w:rsidR="00534ED4" w:rsidRDefault="00534ED4" w:rsidP="000E76F5">
      <w:pPr>
        <w:pStyle w:val="bp"/>
        <w:spacing w:before="0" w:after="0"/>
      </w:pPr>
    </w:p>
    <w:p w14:paraId="0CA834FA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14:paraId="5983A576" w14:textId="77777777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0511AB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D22DA" w:rsidRPr="00572CE5" w14:paraId="5609471F" w14:textId="77777777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7FA1" w14:textId="77777777"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FFC36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FB6A59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2BC428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0F49E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85332F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D22DA" w14:paraId="3A854E74" w14:textId="77777777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FA612E" w14:textId="77777777"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6EF148" w14:textId="77777777" w:rsidR="005D22DA" w:rsidRPr="00572CE5" w:rsidRDefault="005D22DA" w:rsidP="00E11EE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2B539C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337CA2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414185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B7006" w14:textId="77777777" w:rsidR="005D22DA" w:rsidRPr="00534ED4" w:rsidRDefault="00534ED4" w:rsidP="00E11EE9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Which answer is correct</w:t>
            </w:r>
          </w:p>
        </w:tc>
      </w:tr>
      <w:tr w:rsidR="00534ED4" w14:paraId="488B0B02" w14:textId="77777777" w:rsidTr="005D22DA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71F7B6E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Correct answer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CEE2C7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EF8DD" w14:textId="77777777" w:rsidR="00534ED4" w:rsidRDefault="00534ED4" w:rsidP="00534ED4">
            <w:pPr>
              <w:pStyle w:val="bp"/>
              <w:spacing w:before="0" w:after="0"/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FDE077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93F8C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27C3B1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right</w:t>
            </w:r>
          </w:p>
        </w:tc>
      </w:tr>
      <w:tr w:rsidR="00534ED4" w14:paraId="6651D385" w14:textId="77777777" w:rsidTr="00E7622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9321DED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2B2CA8A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010E7E1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C4ABF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DEC8170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2E8FDD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14:paraId="25A03B80" w14:textId="77777777" w:rsidTr="000256A2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C2C8508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02F87D72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1F12382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AEBE255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6B8E2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7FFA66A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</w:tr>
      <w:tr w:rsidR="00534ED4" w14:paraId="14025B6B" w14:textId="77777777" w:rsidTr="00E11EE9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F17753F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Incorrect answer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1F999E7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F91E63F" w14:textId="77777777" w:rsid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B3AC2A0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8492F64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wrong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AC032A" w14:textId="77777777" w:rsidR="00534ED4" w:rsidRPr="00534ED4" w:rsidRDefault="00534ED4" w:rsidP="00534ED4">
            <w:pPr>
              <w:pStyle w:val="bp"/>
              <w:spacing w:before="0" w:after="0"/>
              <w:rPr>
                <w:color w:val="0000FF"/>
              </w:rPr>
            </w:pPr>
            <w:r w:rsidRPr="00534ED4">
              <w:rPr>
                <w:color w:val="0000FF"/>
              </w:rPr>
              <w:t>empty</w:t>
            </w:r>
          </w:p>
        </w:tc>
      </w:tr>
    </w:tbl>
    <w:p w14:paraId="3979E6B2" w14:textId="77777777" w:rsidR="000E76F5" w:rsidRDefault="000E76F5" w:rsidP="000E76F5">
      <w:pPr>
        <w:pStyle w:val="bp"/>
        <w:spacing w:before="0" w:after="0"/>
      </w:pPr>
    </w:p>
    <w:p w14:paraId="149417CE" w14:textId="77777777" w:rsidR="000E76F5" w:rsidRDefault="000E76F5" w:rsidP="00374830">
      <w:pPr>
        <w:pStyle w:val="bp"/>
        <w:spacing w:before="0" w:after="0"/>
      </w:pPr>
    </w:p>
    <w:p w14:paraId="1061E4D9" w14:textId="77777777" w:rsidR="009B2145" w:rsidRDefault="009B2145" w:rsidP="00374830">
      <w:pPr>
        <w:pStyle w:val="bp"/>
        <w:spacing w:before="0" w:after="0"/>
      </w:pPr>
    </w:p>
    <w:p w14:paraId="1695165A" w14:textId="77777777" w:rsidR="009B0797" w:rsidRDefault="009B0797" w:rsidP="00374830">
      <w:pPr>
        <w:pStyle w:val="bp"/>
        <w:spacing w:before="0" w:after="0"/>
      </w:pPr>
    </w:p>
    <w:p w14:paraId="7087330A" w14:textId="77777777" w:rsidR="009B0797" w:rsidRDefault="009B0797" w:rsidP="00374830">
      <w:pPr>
        <w:pStyle w:val="bp"/>
        <w:spacing w:before="0" w:after="0"/>
      </w:pPr>
    </w:p>
    <w:p w14:paraId="0DBDF741" w14:textId="77777777" w:rsidR="009B0797" w:rsidRDefault="009B0797" w:rsidP="00374830">
      <w:pPr>
        <w:pStyle w:val="bp"/>
        <w:spacing w:before="0" w:after="0"/>
      </w:pPr>
    </w:p>
    <w:p w14:paraId="4BC32C63" w14:textId="77777777" w:rsidR="009B0797" w:rsidRDefault="009B0797" w:rsidP="00374830">
      <w:pPr>
        <w:pStyle w:val="bp"/>
        <w:spacing w:before="0" w:after="0"/>
      </w:pPr>
    </w:p>
    <w:p w14:paraId="198ABF83" w14:textId="77777777" w:rsidR="009B0797" w:rsidRDefault="009B0797" w:rsidP="00374830">
      <w:pPr>
        <w:pStyle w:val="bp"/>
        <w:spacing w:before="0" w:after="0"/>
      </w:pPr>
    </w:p>
    <w:p w14:paraId="7AE1CD7E" w14:textId="77777777" w:rsidR="009B0797" w:rsidRDefault="009B0797" w:rsidP="00374830">
      <w:pPr>
        <w:pStyle w:val="bp"/>
        <w:spacing w:before="0" w:after="0"/>
      </w:pPr>
    </w:p>
    <w:p w14:paraId="439550DC" w14:textId="77777777" w:rsidR="009B0797" w:rsidRDefault="009B0797" w:rsidP="00374830">
      <w:pPr>
        <w:pStyle w:val="bp"/>
        <w:spacing w:before="0" w:after="0"/>
      </w:pPr>
    </w:p>
    <w:p w14:paraId="524BEBF3" w14:textId="77777777" w:rsidR="009B0797" w:rsidRDefault="009B0797" w:rsidP="00374830">
      <w:pPr>
        <w:pStyle w:val="bp"/>
        <w:spacing w:before="0" w:after="0"/>
      </w:pPr>
    </w:p>
    <w:p w14:paraId="45A7B5EC" w14:textId="77777777" w:rsidR="009B0797" w:rsidRDefault="009B0797" w:rsidP="00374830">
      <w:pPr>
        <w:pStyle w:val="bp"/>
        <w:spacing w:before="0" w:after="0"/>
      </w:pPr>
    </w:p>
    <w:p w14:paraId="4DFB071C" w14:textId="77777777" w:rsidR="009B0797" w:rsidRDefault="009B0797" w:rsidP="00374830">
      <w:pPr>
        <w:pStyle w:val="bp"/>
        <w:spacing w:before="0" w:after="0"/>
      </w:pPr>
    </w:p>
    <w:p w14:paraId="324C97FC" w14:textId="77777777" w:rsidR="009B0797" w:rsidRDefault="009B0797" w:rsidP="00374830">
      <w:pPr>
        <w:pStyle w:val="bp"/>
        <w:spacing w:before="0" w:after="0"/>
      </w:pPr>
    </w:p>
    <w:p w14:paraId="3F6F7E15" w14:textId="77777777" w:rsidR="009B0797" w:rsidRDefault="009B0797" w:rsidP="00374830">
      <w:pPr>
        <w:pStyle w:val="bp"/>
        <w:spacing w:before="0" w:after="0"/>
      </w:pPr>
    </w:p>
    <w:p w14:paraId="3344B5CF" w14:textId="77777777" w:rsidR="009B0797" w:rsidRDefault="009B0797" w:rsidP="00374830">
      <w:pPr>
        <w:pStyle w:val="bp"/>
        <w:spacing w:before="0" w:after="0"/>
      </w:pPr>
    </w:p>
    <w:p w14:paraId="6DFF994B" w14:textId="77777777" w:rsidR="009B0797" w:rsidRDefault="009B0797" w:rsidP="00374830">
      <w:pPr>
        <w:pStyle w:val="bp"/>
        <w:spacing w:before="0" w:after="0"/>
      </w:pPr>
    </w:p>
    <w:p w14:paraId="01A8BCF3" w14:textId="77777777" w:rsidR="009B0797" w:rsidRDefault="009B0797" w:rsidP="00374830">
      <w:pPr>
        <w:pStyle w:val="bp"/>
        <w:spacing w:before="0" w:after="0"/>
      </w:pPr>
    </w:p>
    <w:p w14:paraId="41655C91" w14:textId="77777777" w:rsidR="009B0797" w:rsidRDefault="009B0797" w:rsidP="00374830">
      <w:pPr>
        <w:pStyle w:val="bp"/>
        <w:spacing w:before="0" w:after="0"/>
      </w:pPr>
    </w:p>
    <w:p w14:paraId="689CF98C" w14:textId="77777777" w:rsidR="009B0797" w:rsidRDefault="009B0797" w:rsidP="00374830">
      <w:pPr>
        <w:pStyle w:val="bp"/>
        <w:spacing w:before="0" w:after="0"/>
      </w:pPr>
    </w:p>
    <w:p w14:paraId="691E511D" w14:textId="77777777" w:rsidR="009B0797" w:rsidRDefault="009B0797" w:rsidP="00374830">
      <w:pPr>
        <w:pStyle w:val="bp"/>
        <w:spacing w:before="0" w:after="0"/>
      </w:pPr>
    </w:p>
    <w:p w14:paraId="4B1ABCE5" w14:textId="77777777" w:rsidR="009B0797" w:rsidRDefault="009B0797" w:rsidP="00374830">
      <w:pPr>
        <w:pStyle w:val="bp"/>
        <w:spacing w:before="0" w:after="0"/>
      </w:pPr>
    </w:p>
    <w:p w14:paraId="5BCD8497" w14:textId="77777777" w:rsidR="009B0797" w:rsidRDefault="009B0797" w:rsidP="00374830">
      <w:pPr>
        <w:pStyle w:val="bp"/>
        <w:spacing w:before="0" w:after="0"/>
      </w:pPr>
    </w:p>
    <w:p w14:paraId="7664882B" w14:textId="77777777" w:rsidR="009B0797" w:rsidRDefault="009B0797" w:rsidP="00374830">
      <w:pPr>
        <w:pStyle w:val="bp"/>
        <w:spacing w:before="0" w:after="0"/>
      </w:pPr>
    </w:p>
    <w:p w14:paraId="09C8C85E" w14:textId="77777777" w:rsidR="009B0797" w:rsidRDefault="00655DBC" w:rsidP="00374830">
      <w:pPr>
        <w:pStyle w:val="bp"/>
        <w:spacing w:before="0" w:after="0"/>
      </w:pPr>
      <w:r>
        <w:rPr>
          <w:noProof/>
          <w:lang w:val="en-US"/>
        </w:rPr>
        <w:lastRenderedPageBreak/>
        <w:pict w14:anchorId="17F79AC3">
          <v:shape id="_x0000_s1027" type="#_x0000_t75" style="position:absolute;margin-left:299.25pt;margin-top:0;width:235.5pt;height:403.6pt;z-index:251660288;mso-position-horizontal-relative:margin;mso-position-vertical-relative:margin">
            <v:imagedata r:id="rId10" o:title="2018-06-01_15-35-24"/>
            <w10:wrap type="square" anchorx="margin" anchory="margin"/>
          </v:shape>
        </w:pict>
      </w:r>
      <w:r>
        <w:pict w14:anchorId="10F8D7F3">
          <v:shape id="_x0000_i1026" type="#_x0000_t75" style="width:241.5pt;height:403.5pt">
            <v:imagedata r:id="rId11" o:title="2018-06-01_15-27-38"/>
          </v:shape>
        </w:pict>
      </w:r>
    </w:p>
    <w:p w14:paraId="76BB839B" w14:textId="77777777" w:rsidR="009B0797" w:rsidRDefault="009B0797" w:rsidP="00374830">
      <w:pPr>
        <w:pStyle w:val="bp"/>
        <w:spacing w:before="0" w:after="0"/>
      </w:pPr>
    </w:p>
    <w:p w14:paraId="12B4B9C3" w14:textId="77777777" w:rsidR="009B0797" w:rsidRDefault="009B0797" w:rsidP="00374830">
      <w:pPr>
        <w:pStyle w:val="bp"/>
        <w:spacing w:before="0" w:after="0"/>
      </w:pPr>
    </w:p>
    <w:p w14:paraId="3A472969" w14:textId="77777777" w:rsidR="009B0797" w:rsidRDefault="00980843" w:rsidP="00374830">
      <w:pPr>
        <w:pStyle w:val="bp"/>
        <w:spacing w:before="0" w:after="0"/>
      </w:pPr>
      <w:r>
        <w:t xml:space="preserve">Question empty error displayed                                                                </w:t>
      </w:r>
      <w:r w:rsidR="00AF1840">
        <w:t>Correct answer blank error displayed</w:t>
      </w:r>
    </w:p>
    <w:p w14:paraId="570C6421" w14:textId="77777777" w:rsidR="00AF1840" w:rsidRDefault="00AF1840" w:rsidP="00374830">
      <w:pPr>
        <w:pStyle w:val="bp"/>
        <w:spacing w:before="0" w:after="0"/>
      </w:pPr>
    </w:p>
    <w:p w14:paraId="116A2EAB" w14:textId="77777777" w:rsidR="00AF1840" w:rsidRDefault="00655DBC" w:rsidP="00374830">
      <w:pPr>
        <w:pStyle w:val="bp"/>
        <w:spacing w:before="0" w:after="0"/>
      </w:pPr>
      <w:r>
        <w:rPr>
          <w:noProof/>
          <w:lang w:val="en-US"/>
        </w:rPr>
        <w:lastRenderedPageBreak/>
        <w:pict w14:anchorId="35814617">
          <v:shape id="_x0000_s1028" type="#_x0000_t75" style="position:absolute;margin-left:312pt;margin-top:.75pt;width:241.5pt;height:399.85pt;z-index:251662336;mso-position-horizontal-relative:margin;mso-position-vertical-relative:margin">
            <v:imagedata r:id="rId12" o:title="2018-06-01_15-48-12"/>
            <w10:wrap type="square" anchorx="margin" anchory="margin"/>
          </v:shape>
        </w:pict>
      </w:r>
      <w:r>
        <w:pict w14:anchorId="3B6ABEC4">
          <v:shape id="_x0000_i1027" type="#_x0000_t75" style="width:242.25pt;height:401.25pt">
            <v:imagedata r:id="rId13" o:title="2018-06-01_15-46-17"/>
          </v:shape>
        </w:pict>
      </w:r>
    </w:p>
    <w:p w14:paraId="318D0015" w14:textId="77777777" w:rsidR="009B0797" w:rsidRDefault="009B0797" w:rsidP="00374830">
      <w:pPr>
        <w:pStyle w:val="bp"/>
        <w:spacing w:before="0" w:after="0"/>
      </w:pPr>
    </w:p>
    <w:p w14:paraId="0948F4AF" w14:textId="77777777" w:rsidR="009B0797" w:rsidRDefault="009B0797" w:rsidP="00374830">
      <w:pPr>
        <w:pStyle w:val="bp"/>
        <w:spacing w:before="0" w:after="0"/>
      </w:pPr>
    </w:p>
    <w:p w14:paraId="4EDF82E3" w14:textId="77777777" w:rsidR="00AF1840" w:rsidRPr="00AF1840" w:rsidRDefault="00AF1840" w:rsidP="00AF1840">
      <w:pPr>
        <w:pStyle w:val="bp"/>
      </w:pPr>
      <w:r>
        <w:t>Wrong</w:t>
      </w:r>
      <w:r w:rsidRPr="00AF1840">
        <w:t xml:space="preserve"> answer</w:t>
      </w:r>
      <w:r>
        <w:t xml:space="preserve"> 1</w:t>
      </w:r>
      <w:r w:rsidRPr="00AF1840">
        <w:t xml:space="preserve"> blank error displayed</w:t>
      </w:r>
      <w:r>
        <w:t xml:space="preserve">                                                       </w:t>
      </w:r>
      <w:r w:rsidRPr="00AF1840">
        <w:t xml:space="preserve">Wrong answer </w:t>
      </w:r>
      <w:r>
        <w:t>2</w:t>
      </w:r>
      <w:r w:rsidRPr="00AF1840">
        <w:t xml:space="preserve"> blank error displayed</w:t>
      </w:r>
      <w:bookmarkStart w:id="0" w:name="_GoBack"/>
      <w:bookmarkEnd w:id="0"/>
    </w:p>
    <w:p w14:paraId="6FAD29D6" w14:textId="77777777" w:rsidR="009B0797" w:rsidRDefault="00AF1840" w:rsidP="00374830">
      <w:pPr>
        <w:pStyle w:val="bp"/>
        <w:spacing w:before="0" w:after="0"/>
      </w:pPr>
      <w:r>
        <w:lastRenderedPageBreak/>
        <w:t xml:space="preserve">    </w:t>
      </w:r>
    </w:p>
    <w:p w14:paraId="612ADBBE" w14:textId="77777777" w:rsidR="00AF1840" w:rsidRDefault="00AF1840" w:rsidP="00374830">
      <w:pPr>
        <w:pStyle w:val="bp"/>
        <w:spacing w:before="0" w:after="0"/>
      </w:pPr>
    </w:p>
    <w:p w14:paraId="443D0288" w14:textId="77777777" w:rsidR="00AF1840" w:rsidRDefault="00AF1840" w:rsidP="00374830">
      <w:pPr>
        <w:pStyle w:val="bp"/>
        <w:spacing w:before="0" w:after="0"/>
      </w:pPr>
      <w:r>
        <w:rPr>
          <w:noProof/>
          <w:lang w:eastAsia="en-AU"/>
        </w:rPr>
        <w:drawing>
          <wp:inline distT="0" distB="0" distL="0" distR="0" wp14:anchorId="092539F3" wp14:editId="742CE376">
            <wp:extent cx="2952750" cy="4914476"/>
            <wp:effectExtent l="0" t="0" r="0" b="635"/>
            <wp:docPr id="1" name="Picture 1" descr="C:\Users\Michelle\AppData\Local\Microsoft\Windows\INetCache\Content.Word\2018-06-01_15-4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chelle\AppData\Local\Microsoft\Windows\INetCache\Content.Word\2018-06-01_15-49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9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F491" w14:textId="77777777" w:rsidR="009B0797" w:rsidRDefault="009B0797" w:rsidP="00374830">
      <w:pPr>
        <w:pStyle w:val="bp"/>
        <w:spacing w:before="0" w:after="0"/>
      </w:pPr>
    </w:p>
    <w:p w14:paraId="013164BA" w14:textId="77777777" w:rsidR="009B0797" w:rsidRDefault="009B0797" w:rsidP="00374830">
      <w:pPr>
        <w:pStyle w:val="bp"/>
        <w:spacing w:before="0" w:after="0"/>
      </w:pPr>
    </w:p>
    <w:p w14:paraId="5EF1E565" w14:textId="77777777" w:rsidR="009B2145" w:rsidRDefault="00AF1840" w:rsidP="00AF1840">
      <w:pPr>
        <w:pStyle w:val="bp"/>
      </w:pPr>
      <w:r w:rsidRPr="00AF1840">
        <w:t>Wrong answer</w:t>
      </w:r>
      <w:r>
        <w:t xml:space="preserve"> 3</w:t>
      </w:r>
      <w:r w:rsidRPr="00AF1840">
        <w:t xml:space="preserve"> blank error displayed</w:t>
      </w:r>
    </w:p>
    <w:sectPr w:rsidR="009B2145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1D05C" w14:textId="77777777" w:rsidR="00655DBC" w:rsidRDefault="00655DBC">
      <w:r>
        <w:separator/>
      </w:r>
    </w:p>
  </w:endnote>
  <w:endnote w:type="continuationSeparator" w:id="0">
    <w:p w14:paraId="1D4B749A" w14:textId="77777777" w:rsidR="00655DBC" w:rsidRDefault="0065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EFE98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55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0CB82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49E7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149E7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CC216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F184D" w14:textId="77777777" w:rsidR="00655DBC" w:rsidRDefault="00655DBC">
      <w:r>
        <w:separator/>
      </w:r>
    </w:p>
  </w:footnote>
  <w:footnote w:type="continuationSeparator" w:id="0">
    <w:p w14:paraId="5FAF9A75" w14:textId="77777777" w:rsidR="00655DBC" w:rsidRDefault="00655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5262478" w14:textId="77777777">
      <w:tc>
        <w:tcPr>
          <w:tcW w:w="6379" w:type="dxa"/>
        </w:tcPr>
        <w:p w14:paraId="1FCD3FE2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873FB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2AC4C94" w14:textId="77777777">
      <w:tc>
        <w:tcPr>
          <w:tcW w:w="6379" w:type="dxa"/>
        </w:tcPr>
        <w:p w14:paraId="035209F5" w14:textId="77777777" w:rsidR="00A37650" w:rsidRDefault="00050695" w:rsidP="000E76F5">
          <w:r>
            <w:t>Submit Question</w:t>
          </w:r>
        </w:p>
      </w:tc>
      <w:tc>
        <w:tcPr>
          <w:tcW w:w="3179" w:type="dxa"/>
        </w:tcPr>
        <w:p w14:paraId="7D54A0DD" w14:textId="220C928D" w:rsidR="00A37650" w:rsidRDefault="00A37650" w:rsidP="009658FF">
          <w:r>
            <w:t xml:space="preserve">  Date:  </w:t>
          </w:r>
          <w:r w:rsidR="009658FF">
            <w:t>09/06/2018</w:t>
          </w:r>
        </w:p>
      </w:tc>
    </w:tr>
  </w:tbl>
  <w:p w14:paraId="170291C6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87D11"/>
    <w:rsid w:val="00090A99"/>
    <w:rsid w:val="00096482"/>
    <w:rsid w:val="000D5952"/>
    <w:rsid w:val="000E3C24"/>
    <w:rsid w:val="000E6696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736F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4231"/>
    <w:rsid w:val="004451D2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861AA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55DBC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A2D37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2724"/>
    <w:rsid w:val="00913D07"/>
    <w:rsid w:val="00915018"/>
    <w:rsid w:val="0093214E"/>
    <w:rsid w:val="009322A3"/>
    <w:rsid w:val="0093488F"/>
    <w:rsid w:val="009658FF"/>
    <w:rsid w:val="00980843"/>
    <w:rsid w:val="00981DE1"/>
    <w:rsid w:val="00983E57"/>
    <w:rsid w:val="009B079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76137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149E7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37E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BBF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89</TotalTime>
  <Pages>9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14</cp:revision>
  <cp:lastPrinted>2003-10-05T22:49:00Z</cp:lastPrinted>
  <dcterms:created xsi:type="dcterms:W3CDTF">2018-05-21T13:48:00Z</dcterms:created>
  <dcterms:modified xsi:type="dcterms:W3CDTF">2018-06-09T09:11:00Z</dcterms:modified>
</cp:coreProperties>
</file>