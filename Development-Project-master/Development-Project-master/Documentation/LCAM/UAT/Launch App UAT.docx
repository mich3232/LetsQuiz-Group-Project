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 w14:paraId="5C1366B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1D1B8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6D4EE" w14:textId="77777777"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 w14:paraId="12F5B25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58FD9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51B50" w14:textId="77777777"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 w14:paraId="5376F2D8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C78B1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10418" w14:textId="77777777"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 w14:paraId="345FD5A6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4F386A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33FC39" w14:textId="77777777" w:rsidR="0034720A" w:rsidRPr="007A2443" w:rsidRDefault="00E31C60" w:rsidP="0034720A">
            <w:r w:rsidRPr="007A2443">
              <w:t>Game must be installed</w:t>
            </w:r>
          </w:p>
        </w:tc>
      </w:tr>
      <w:tr w:rsidR="0034720A" w14:paraId="0359D58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940AF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75480C" w14:textId="77777777"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 w14:paraId="3BBCEB0D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61FF87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94A33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B45CE78" w14:textId="77777777"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14:paraId="300E9D7F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7FCB72A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922A5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70070D" w14:textId="77777777"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6FB4D3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FB922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023595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727DAD0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F0246D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564617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 w14:paraId="2C24B176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CE5276" w14:textId="77777777"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33E28AC" w14:textId="77777777"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14:paraId="72AB23FA" w14:textId="77777777"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14:paraId="2A901154" w14:textId="77777777"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3F57F61" w14:textId="77777777" w:rsidR="0034720A" w:rsidRDefault="0034720A" w:rsidP="0034720A">
            <w:pPr>
              <w:pStyle w:val="RowHeadings"/>
              <w:spacing w:before="80" w:after="80"/>
            </w:pPr>
          </w:p>
        </w:tc>
      </w:tr>
    </w:tbl>
    <w:p w14:paraId="16B8D436" w14:textId="77777777" w:rsidR="00A30AD6" w:rsidRDefault="00A30AD6" w:rsidP="00374830">
      <w:pPr>
        <w:pStyle w:val="bp"/>
        <w:spacing w:before="0" w:after="0"/>
      </w:pPr>
    </w:p>
    <w:p w14:paraId="4BB1D503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045B32E" w14:textId="77777777" w:rsidR="00BE640F" w:rsidRDefault="00B375AA" w:rsidP="00780A9A">
      <w:pPr>
        <w:pStyle w:val="bp"/>
        <w:spacing w:before="0" w:after="0"/>
        <w:rPr>
          <w:color w:val="0000FF"/>
        </w:rPr>
      </w:pPr>
      <w:r>
        <w:rPr>
          <w:noProof/>
          <w:lang w:val="en-US"/>
        </w:rPr>
        <w:lastRenderedPageBreak/>
        <w:pict w14:anchorId="37BE3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61.75pt;margin-top:0;width:224.25pt;height:365.35pt;z-index:251663360;mso-position-horizontal-relative:margin;mso-position-vertical-relative:margin">
            <v:imagedata r:id="rId7" o:title="Unity_2018-05-17_22-01-57"/>
            <w10:wrap type="square" anchorx="margin" anchory="margin"/>
          </v:shape>
        </w:pict>
      </w:r>
      <w:r>
        <w:rPr>
          <w:noProof/>
          <w:lang w:val="en-US"/>
        </w:rPr>
        <w:pict w14:anchorId="1821AE85">
          <v:shape id="_x0000_s1026" type="#_x0000_t75" style="position:absolute;margin-left:0;margin-top:0;width:227.25pt;height:365.35pt;z-index:251659264;mso-position-horizontal:left;mso-position-horizontal-relative:margin;mso-position-vertical:top;mso-position-vertical-relative:margin">
            <v:imagedata r:id="rId8" o:title="Unity_2018-05-17_22-01-48"/>
            <w10:wrap type="square" anchorx="margin" anchory="margin"/>
          </v:shape>
        </w:pict>
      </w:r>
    </w:p>
    <w:p w14:paraId="0CF78C15" w14:textId="77777777" w:rsidR="00BE640F" w:rsidRPr="00BE640F" w:rsidRDefault="00BE640F" w:rsidP="00BE640F"/>
    <w:p w14:paraId="0FC5C718" w14:textId="77777777" w:rsidR="00BE640F" w:rsidRPr="00BE640F" w:rsidRDefault="00BE640F" w:rsidP="00BE640F"/>
    <w:p w14:paraId="31738DD2" w14:textId="77777777" w:rsidR="00BE640F" w:rsidRPr="00BE640F" w:rsidRDefault="00BE640F" w:rsidP="00BE640F"/>
    <w:p w14:paraId="39147F07" w14:textId="77777777" w:rsidR="00BE640F" w:rsidRPr="00BE640F" w:rsidRDefault="00BE640F" w:rsidP="00BE640F"/>
    <w:p w14:paraId="625A078B" w14:textId="77777777" w:rsidR="00BE640F" w:rsidRPr="00BE640F" w:rsidRDefault="00BE640F" w:rsidP="00BE640F"/>
    <w:p w14:paraId="32E0597B" w14:textId="77777777" w:rsidR="00BE640F" w:rsidRPr="00BE640F" w:rsidRDefault="00BE640F" w:rsidP="00BE640F"/>
    <w:p w14:paraId="63D5926E" w14:textId="77777777" w:rsidR="00BE640F" w:rsidRPr="00BE640F" w:rsidRDefault="00BE640F" w:rsidP="00BE640F"/>
    <w:p w14:paraId="135F827F" w14:textId="77777777" w:rsidR="00BE640F" w:rsidRPr="00BE640F" w:rsidRDefault="00BE640F" w:rsidP="00BE640F"/>
    <w:p w14:paraId="521DF144" w14:textId="77777777" w:rsidR="00BE640F" w:rsidRPr="00BE640F" w:rsidRDefault="00BE640F" w:rsidP="00BE640F"/>
    <w:p w14:paraId="61BDA135" w14:textId="77777777" w:rsidR="00BE640F" w:rsidRPr="00BE640F" w:rsidRDefault="00BE640F" w:rsidP="00BE640F"/>
    <w:p w14:paraId="42DE507C" w14:textId="77777777" w:rsidR="00BE640F" w:rsidRPr="00BE640F" w:rsidRDefault="00BE640F" w:rsidP="00BE640F"/>
    <w:p w14:paraId="65C283E7" w14:textId="77777777" w:rsidR="00BE640F" w:rsidRPr="00BE640F" w:rsidRDefault="00BE640F" w:rsidP="00BE640F"/>
    <w:p w14:paraId="724B3378" w14:textId="77777777" w:rsidR="00BE640F" w:rsidRPr="00BE640F" w:rsidRDefault="00BE640F" w:rsidP="00BE640F"/>
    <w:p w14:paraId="4A027AC7" w14:textId="77777777" w:rsidR="00BE640F" w:rsidRPr="00BE640F" w:rsidRDefault="00BE640F" w:rsidP="00BE640F"/>
    <w:p w14:paraId="5C2D0B9E" w14:textId="77777777" w:rsidR="00BE640F" w:rsidRPr="00BE640F" w:rsidRDefault="00BE640F" w:rsidP="00BE640F"/>
    <w:p w14:paraId="472398BF" w14:textId="77777777" w:rsidR="00BE640F" w:rsidRPr="00BE640F" w:rsidRDefault="00BE640F" w:rsidP="00BE640F"/>
    <w:p w14:paraId="3BA7A3E4" w14:textId="77777777" w:rsidR="00BE640F" w:rsidRPr="00BE640F" w:rsidRDefault="00BE640F" w:rsidP="00BE640F"/>
    <w:p w14:paraId="294726C4" w14:textId="77777777" w:rsidR="00BE640F" w:rsidRPr="00BE640F" w:rsidRDefault="00BE640F" w:rsidP="00BE640F"/>
    <w:p w14:paraId="29A6E4E0" w14:textId="77777777" w:rsidR="00BE640F" w:rsidRPr="00BE640F" w:rsidRDefault="00BE640F" w:rsidP="00BE640F"/>
    <w:p w14:paraId="02A73DA5" w14:textId="77777777" w:rsidR="00BE640F" w:rsidRPr="00BE640F" w:rsidRDefault="00BE640F" w:rsidP="00BE640F"/>
    <w:p w14:paraId="64F4955E" w14:textId="77777777" w:rsidR="00BE640F" w:rsidRPr="00BE640F" w:rsidRDefault="00BE640F" w:rsidP="00BE640F"/>
    <w:p w14:paraId="16131A5C" w14:textId="77777777" w:rsidR="00BE640F" w:rsidRPr="00BE640F" w:rsidRDefault="00BE640F" w:rsidP="00BE640F"/>
    <w:p w14:paraId="75E6F26B" w14:textId="77777777" w:rsidR="00BE640F" w:rsidRPr="00BE640F" w:rsidRDefault="00BE640F" w:rsidP="00BE640F"/>
    <w:p w14:paraId="37EED926" w14:textId="77777777" w:rsidR="00BE640F" w:rsidRPr="00BE640F" w:rsidRDefault="00BE640F" w:rsidP="00BE640F"/>
    <w:p w14:paraId="610D5E65" w14:textId="77777777" w:rsidR="00BE640F" w:rsidRPr="00BE640F" w:rsidRDefault="00BE640F" w:rsidP="00BE640F"/>
    <w:p w14:paraId="58EB2F7E" w14:textId="77777777" w:rsidR="00BE640F" w:rsidRPr="00BE640F" w:rsidRDefault="00BE640F" w:rsidP="00BE640F"/>
    <w:p w14:paraId="5189D6B4" w14:textId="77777777" w:rsidR="00BE640F" w:rsidRPr="00BE640F" w:rsidRDefault="00BE640F" w:rsidP="00BE640F"/>
    <w:p w14:paraId="2FFEA0BE" w14:textId="77777777" w:rsidR="00BE640F" w:rsidRPr="00BE640F" w:rsidRDefault="00BE640F" w:rsidP="00BE640F"/>
    <w:p w14:paraId="56695B55" w14:textId="77777777" w:rsidR="00BE640F" w:rsidRDefault="00BE640F" w:rsidP="00BE640F"/>
    <w:p w14:paraId="22E1C291" w14:textId="77777777" w:rsidR="00BE640F" w:rsidRDefault="00BE640F" w:rsidP="00BE640F"/>
    <w:p w14:paraId="49F203BA" w14:textId="63000B58" w:rsidR="00646E7B" w:rsidRPr="00BE640F" w:rsidRDefault="00BE640F" w:rsidP="00BE640F">
      <w:pPr>
        <w:tabs>
          <w:tab w:val="left" w:pos="2640"/>
        </w:tabs>
      </w:pPr>
      <w:r>
        <w:t xml:space="preserve">Splash screen displayed for a few seconds                                  </w:t>
      </w:r>
      <w:r w:rsidR="00EC5D8A">
        <w:t>O</w:t>
      </w:r>
      <w:bookmarkStart w:id="0" w:name="_GoBack"/>
      <w:bookmarkEnd w:id="0"/>
      <w:r w:rsidR="00EC5D8A">
        <w:t>pens</w:t>
      </w:r>
      <w:r>
        <w:t xml:space="preserve"> to login register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14:paraId="2F1D86FB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85C23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79D641" w14:textId="77777777"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14:paraId="0F299CE6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D01F55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4EB2AE" w14:textId="77777777"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14:paraId="3CF6C6AC" w14:textId="77777777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4D54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28028D" w14:textId="46E6BA7D"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 w:rsidR="00755BFF">
              <w:rPr>
                <w:sz w:val="24"/>
                <w:szCs w:val="24"/>
              </w:rPr>
              <w:t>login</w:t>
            </w:r>
            <w:r w:rsidR="00755BFF" w:rsidRPr="009B3DFA">
              <w:rPr>
                <w:sz w:val="24"/>
                <w:szCs w:val="24"/>
              </w:rPr>
              <w:t xml:space="preserve"> </w:t>
            </w:r>
            <w:r w:rsidR="00755BFF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register buttons work</w:t>
            </w:r>
          </w:p>
        </w:tc>
      </w:tr>
      <w:tr w:rsidR="00BA3C4F" w14:paraId="243DB859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307A3E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CE7A7B" w14:textId="77777777"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14:paraId="5F770ACF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5E4F4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BD4E71" w14:textId="77777777"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14:paraId="3F835D0C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E68528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F4731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AAFFC9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3C23ABD2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14:paraId="1A6F42E8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D957352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75E216" w14:textId="77777777"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14:paraId="40891A61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667AC0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B7FE1A2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3FFBB12" w14:textId="77777777"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4B89CB8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961305D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14:paraId="6B646833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6C5D6B9" w14:textId="77777777"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ECB6F17" w14:textId="77777777"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14:paraId="6D71B72B" w14:textId="77777777"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14:paraId="3E8CE974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EE4D24B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14:paraId="6344896F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5FE6E62" w14:textId="77777777"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CDD50D7" w14:textId="77777777"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14:paraId="2172F42A" w14:textId="2127692D" w:rsidR="00BA3C4F" w:rsidRDefault="00E45845" w:rsidP="00E4584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Register screen </w:t>
            </w:r>
            <w:r w:rsidR="00BA3C4F" w:rsidRPr="00BA3C4F">
              <w:rPr>
                <w:sz w:val="24"/>
              </w:rPr>
              <w:t>should be displayed</w:t>
            </w:r>
          </w:p>
        </w:tc>
        <w:tc>
          <w:tcPr>
            <w:tcW w:w="714" w:type="dxa"/>
          </w:tcPr>
          <w:p w14:paraId="520DC19A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4C922AF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</w:tbl>
    <w:p w14:paraId="57595CE3" w14:textId="77777777" w:rsidR="00BE640F" w:rsidRDefault="00B375AA" w:rsidP="00374830">
      <w:pPr>
        <w:pStyle w:val="bp"/>
        <w:spacing w:before="0" w:after="0"/>
      </w:pPr>
      <w:r>
        <w:rPr>
          <w:noProof/>
          <w:lang w:val="en-US"/>
        </w:rPr>
        <w:lastRenderedPageBreak/>
        <w:pict w14:anchorId="5F30D445">
          <v:shape id="_x0000_s1032" type="#_x0000_t75" style="position:absolute;margin-left:297.75pt;margin-top:0;width:222pt;height:387pt;z-index:251665408;mso-position-horizontal-relative:margin;mso-position-vertical-relative:margin">
            <v:imagedata r:id="rId9" o:title="2018-06-01_17-09-14"/>
            <w10:wrap type="square" anchorx="margin" anchory="margin"/>
          </v:shape>
        </w:pict>
      </w:r>
      <w:r w:rsidR="00EC5D8A">
        <w:pict w14:anchorId="6F4C3E7E">
          <v:shape id="_x0000_i1025" type="#_x0000_t75" style="width:231pt;height:387pt">
            <v:imagedata r:id="rId10" o:title="2018-06-01_17-08-45"/>
          </v:shape>
        </w:pict>
      </w:r>
    </w:p>
    <w:p w14:paraId="1A4D4A15" w14:textId="77777777" w:rsidR="00BE640F" w:rsidRPr="00BE640F" w:rsidRDefault="00BE640F" w:rsidP="00BE640F"/>
    <w:p w14:paraId="221FC466" w14:textId="77777777" w:rsidR="0004651B" w:rsidRPr="00BE640F" w:rsidRDefault="00BE640F" w:rsidP="00BE640F">
      <w:pPr>
        <w:tabs>
          <w:tab w:val="left" w:pos="1590"/>
        </w:tabs>
      </w:pPr>
      <w:r>
        <w:t xml:space="preserve">Login button opens login page                                    </w:t>
      </w:r>
      <w:r w:rsidR="00095729">
        <w:t xml:space="preserve">                          </w:t>
      </w:r>
      <w:r>
        <w:t xml:space="preserve">Register button opens register screen        </w:t>
      </w:r>
    </w:p>
    <w:sectPr w:rsidR="0004651B" w:rsidRPr="00BE640F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4999B" w14:textId="77777777" w:rsidR="00B375AA" w:rsidRDefault="00B375AA">
      <w:r>
        <w:separator/>
      </w:r>
    </w:p>
  </w:endnote>
  <w:endnote w:type="continuationSeparator" w:id="0">
    <w:p w14:paraId="6723CC9D" w14:textId="77777777" w:rsidR="00B375AA" w:rsidRDefault="00B3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8F0F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9F9E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D7DC3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D8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5D8A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5E875F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4D77E" w14:textId="77777777" w:rsidR="00B375AA" w:rsidRDefault="00B375AA">
      <w:r>
        <w:separator/>
      </w:r>
    </w:p>
  </w:footnote>
  <w:footnote w:type="continuationSeparator" w:id="0">
    <w:p w14:paraId="4FB66ABC" w14:textId="77777777" w:rsidR="00B375AA" w:rsidRDefault="00B37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8E49CF" w14:textId="77777777">
      <w:tc>
        <w:tcPr>
          <w:tcW w:w="6379" w:type="dxa"/>
        </w:tcPr>
        <w:p w14:paraId="5401EA8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88FD293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7C1647" w14:textId="77777777">
      <w:tc>
        <w:tcPr>
          <w:tcW w:w="6379" w:type="dxa"/>
        </w:tcPr>
        <w:p w14:paraId="1DB2866F" w14:textId="77777777" w:rsidR="00A37650" w:rsidRDefault="00E31C60" w:rsidP="00B71A35">
          <w:r>
            <w:t>Launch Application</w:t>
          </w:r>
        </w:p>
      </w:tc>
      <w:tc>
        <w:tcPr>
          <w:tcW w:w="3179" w:type="dxa"/>
        </w:tcPr>
        <w:p w14:paraId="64DC0A18" w14:textId="3BA7E207" w:rsidR="00A37650" w:rsidRDefault="00A37650" w:rsidP="00EC5D8A">
          <w:r>
            <w:t xml:space="preserve">  Date:  </w:t>
          </w:r>
          <w:r w:rsidR="00EC5D8A">
            <w:t>09/06/2018</w:t>
          </w:r>
        </w:p>
      </w:tc>
    </w:tr>
  </w:tbl>
  <w:p w14:paraId="7B6FA0A5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572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2D85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267CE"/>
    <w:rsid w:val="00635CE7"/>
    <w:rsid w:val="00646E7B"/>
    <w:rsid w:val="00683635"/>
    <w:rsid w:val="006B5D41"/>
    <w:rsid w:val="006C350C"/>
    <w:rsid w:val="006D4DE0"/>
    <w:rsid w:val="00702D6A"/>
    <w:rsid w:val="00720507"/>
    <w:rsid w:val="007275A3"/>
    <w:rsid w:val="0074307D"/>
    <w:rsid w:val="00752B41"/>
    <w:rsid w:val="00755BFF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650"/>
    <w:rsid w:val="00A30AD6"/>
    <w:rsid w:val="00A37650"/>
    <w:rsid w:val="00A46037"/>
    <w:rsid w:val="00A6090E"/>
    <w:rsid w:val="00A72B6A"/>
    <w:rsid w:val="00A739C2"/>
    <w:rsid w:val="00A857E6"/>
    <w:rsid w:val="00A866FB"/>
    <w:rsid w:val="00AB1975"/>
    <w:rsid w:val="00AB1A12"/>
    <w:rsid w:val="00AC35E1"/>
    <w:rsid w:val="00AD452D"/>
    <w:rsid w:val="00B12289"/>
    <w:rsid w:val="00B137E9"/>
    <w:rsid w:val="00B3013D"/>
    <w:rsid w:val="00B3144A"/>
    <w:rsid w:val="00B375AA"/>
    <w:rsid w:val="00B51973"/>
    <w:rsid w:val="00B5620B"/>
    <w:rsid w:val="00B71A35"/>
    <w:rsid w:val="00BA3C4F"/>
    <w:rsid w:val="00BA717F"/>
    <w:rsid w:val="00BE640F"/>
    <w:rsid w:val="00BE784F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87915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584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5D8A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F361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556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19</cp:revision>
  <cp:lastPrinted>2003-10-05T22:49:00Z</cp:lastPrinted>
  <dcterms:created xsi:type="dcterms:W3CDTF">2018-05-10T02:54:00Z</dcterms:created>
  <dcterms:modified xsi:type="dcterms:W3CDTF">2018-06-09T09:14:00Z</dcterms:modified>
</cp:coreProperties>
</file>