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34720A" w14:paraId="1E46B283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56D453E" w14:textId="77777777" w:rsidR="0034720A" w:rsidRDefault="0034720A" w:rsidP="0034720A">
            <w:pPr>
              <w:pStyle w:val="bp"/>
              <w:rPr>
                <w:b/>
              </w:rPr>
            </w:pPr>
            <w:bookmarkStart w:id="0" w:name="_Hlk516067121"/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0606FB" w14:textId="77777777" w:rsidR="0034720A" w:rsidRPr="00AB2DEE" w:rsidRDefault="00AB2DEE" w:rsidP="00E31C60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B2DEE">
              <w:rPr>
                <w:sz w:val="24"/>
                <w:szCs w:val="24"/>
              </w:rPr>
              <w:t xml:space="preserve">Play game </w:t>
            </w:r>
          </w:p>
        </w:tc>
      </w:tr>
      <w:tr w:rsidR="000E76F5" w14:paraId="3C158937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93B1193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A1E00E8" w14:textId="5EB7A8AC" w:rsidR="000E76F5" w:rsidRPr="009B3DFA" w:rsidRDefault="00AB2DEE" w:rsidP="00AB2DEE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Play </w:t>
            </w:r>
            <w:r w:rsidR="00411FAB">
              <w:rPr>
                <w:sz w:val="24"/>
                <w:szCs w:val="24"/>
              </w:rPr>
              <w:t>Game-</w:t>
            </w:r>
            <w:r w:rsidR="00A15D2E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lay new game </w:t>
            </w:r>
            <w:r w:rsidR="001D216E">
              <w:rPr>
                <w:sz w:val="24"/>
                <w:szCs w:val="24"/>
              </w:rPr>
              <w:t>registered user</w:t>
            </w:r>
          </w:p>
        </w:tc>
      </w:tr>
      <w:tr w:rsidR="000E76F5" w14:paraId="62AE270E" w14:textId="7777777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13DE105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58321A3" w14:textId="123F641B" w:rsidR="00AB2DEE" w:rsidRPr="009B3DFA" w:rsidRDefault="00AB2DEE" w:rsidP="001D216E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that </w:t>
            </w:r>
            <w:r w:rsidR="00A524BB">
              <w:rPr>
                <w:sz w:val="24"/>
                <w:szCs w:val="24"/>
              </w:rPr>
              <w:t xml:space="preserve">registered </w:t>
            </w:r>
            <w:r>
              <w:rPr>
                <w:sz w:val="24"/>
                <w:szCs w:val="24"/>
              </w:rPr>
              <w:t>user can choose to play a gam</w:t>
            </w:r>
            <w:r w:rsidR="00A524BB">
              <w:rPr>
                <w:sz w:val="24"/>
                <w:szCs w:val="24"/>
              </w:rPr>
              <w:t>e</w:t>
            </w:r>
          </w:p>
        </w:tc>
      </w:tr>
      <w:tr w:rsidR="000E76F5" w14:paraId="2195EC54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E1D30CE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0E63E2E" w14:textId="243C5AE3" w:rsidR="000E76F5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</w:t>
            </w:r>
            <w:r w:rsidR="001D216E">
              <w:rPr>
                <w:sz w:val="24"/>
                <w:szCs w:val="24"/>
              </w:rPr>
              <w:t>have</w:t>
            </w:r>
            <w:r>
              <w:rPr>
                <w:sz w:val="24"/>
                <w:szCs w:val="24"/>
              </w:rPr>
              <w:t xml:space="preserve"> logged in </w:t>
            </w:r>
          </w:p>
          <w:p w14:paraId="2BEC4168" w14:textId="77777777" w:rsidR="00AB2DEE" w:rsidRPr="009B3DFA" w:rsidRDefault="00AB2DEE" w:rsidP="000E76F5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game panel must be open</w:t>
            </w:r>
          </w:p>
        </w:tc>
      </w:tr>
      <w:tr w:rsidR="000E76F5" w14:paraId="0589AB51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F98192D" w14:textId="77777777" w:rsidR="000E76F5" w:rsidRDefault="000E76F5" w:rsidP="000E76F5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90A91D6" w14:textId="77777777" w:rsidR="000E76F5" w:rsidRPr="009B3DFA" w:rsidRDefault="00540012" w:rsidP="000602FF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can play a </w:t>
            </w:r>
            <w:r w:rsidR="000602FF">
              <w:rPr>
                <w:sz w:val="24"/>
                <w:szCs w:val="24"/>
              </w:rPr>
              <w:t>new</w:t>
            </w:r>
            <w:r>
              <w:rPr>
                <w:sz w:val="24"/>
                <w:szCs w:val="24"/>
              </w:rPr>
              <w:t xml:space="preserve"> game</w:t>
            </w:r>
          </w:p>
        </w:tc>
      </w:tr>
      <w:tr w:rsidR="00E303EF" w14:paraId="6866F133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D7DFD79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571C387" w14:textId="77777777" w:rsidR="00E303EF" w:rsidRDefault="003B1FBF" w:rsidP="003B1FBF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3B1FBF">
              <w:rPr>
                <w:b/>
                <w:bCs/>
                <w:color w:val="FF0000"/>
                <w:sz w:val="24"/>
              </w:rPr>
              <w:t xml:space="preserve"> </w:t>
            </w:r>
          </w:p>
        </w:tc>
      </w:tr>
      <w:tr w:rsidR="00536681" w14:paraId="35E8A569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0402597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7EEF98E" w14:textId="77777777" w:rsidR="00536681" w:rsidRDefault="00BF5FC1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BF5FC1"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DF1585" w14:paraId="149967C9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91E8B68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63D6DB96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44B2FC48" w14:textId="77777777"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21853A7D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0F218935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0E76F5" w14:paraId="46C1C77E" w14:textId="77777777" w:rsidTr="000E76F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5C2F3FF7" w14:textId="77777777" w:rsidR="000E76F5" w:rsidRDefault="000E76F5" w:rsidP="000E76F5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1BB5DE8B" w14:textId="44C6EC90" w:rsidR="000E76F5" w:rsidRPr="00854E58" w:rsidRDefault="00A524BB" w:rsidP="000E76F5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Registered user</w:t>
            </w:r>
            <w:r w:rsidR="00AB2DEE">
              <w:rPr>
                <w:sz w:val="24"/>
              </w:rPr>
              <w:t xml:space="preserve"> presses new game</w:t>
            </w:r>
            <w:r w:rsidR="005675E5">
              <w:rPr>
                <w:sz w:val="24"/>
              </w:rPr>
              <w:t xml:space="preserve"> button</w:t>
            </w:r>
          </w:p>
        </w:tc>
        <w:tc>
          <w:tcPr>
            <w:tcW w:w="5596" w:type="dxa"/>
          </w:tcPr>
          <w:p w14:paraId="2B273EFB" w14:textId="77777777" w:rsidR="000E76F5" w:rsidRDefault="00AB2DEE" w:rsidP="000E76F5">
            <w:pPr>
              <w:pStyle w:val="bp"/>
              <w:rPr>
                <w:sz w:val="24"/>
              </w:rPr>
            </w:pPr>
            <w:r>
              <w:rPr>
                <w:sz w:val="24"/>
              </w:rPr>
              <w:t>A new game will open in game screen</w:t>
            </w:r>
          </w:p>
        </w:tc>
        <w:tc>
          <w:tcPr>
            <w:tcW w:w="714" w:type="dxa"/>
          </w:tcPr>
          <w:p w14:paraId="1BA7FDC6" w14:textId="77777777" w:rsidR="000E76F5" w:rsidRPr="003B1FBF" w:rsidRDefault="003B1FBF" w:rsidP="000E76F5">
            <w:pPr>
              <w:pStyle w:val="RowHeadings"/>
              <w:spacing w:before="80" w:after="80"/>
              <w:jc w:val="center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P</w:t>
            </w:r>
          </w:p>
        </w:tc>
        <w:tc>
          <w:tcPr>
            <w:tcW w:w="714" w:type="dxa"/>
          </w:tcPr>
          <w:p w14:paraId="16BF5F90" w14:textId="77777777" w:rsidR="000E76F5" w:rsidRDefault="000E76F5" w:rsidP="000E76F5">
            <w:pPr>
              <w:pStyle w:val="RowHeadings"/>
              <w:spacing w:before="80" w:after="80"/>
            </w:pPr>
          </w:p>
        </w:tc>
      </w:tr>
      <w:bookmarkEnd w:id="0"/>
    </w:tbl>
    <w:p w14:paraId="130EFEC0" w14:textId="77777777" w:rsidR="00A30AD6" w:rsidRDefault="00A30AD6" w:rsidP="00374830">
      <w:pPr>
        <w:pStyle w:val="bp"/>
        <w:spacing w:before="0" w:after="0"/>
      </w:pPr>
    </w:p>
    <w:p w14:paraId="414FB449" w14:textId="0E5AE952" w:rsidR="005675E5" w:rsidRDefault="007F2DB6" w:rsidP="00374830">
      <w:pPr>
        <w:pStyle w:val="bp"/>
        <w:spacing w:before="0" w:after="0"/>
      </w:pPr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74624" behindDoc="0" locked="0" layoutInCell="1" allowOverlap="1" wp14:anchorId="56394F40" wp14:editId="454B6EDB">
            <wp:simplePos x="0" y="0"/>
            <wp:positionH relativeFrom="margin">
              <wp:posOffset>3524250</wp:posOffset>
            </wp:positionH>
            <wp:positionV relativeFrom="margin">
              <wp:posOffset>1270</wp:posOffset>
            </wp:positionV>
            <wp:extent cx="2657475" cy="4590415"/>
            <wp:effectExtent l="0" t="0" r="9525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5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Start w:id="1" w:name="_GoBack"/>
      <w:bookmarkEnd w:id="1"/>
      <w:r>
        <w:rPr>
          <w:noProof/>
          <w:lang w:val="en-AU" w:eastAsia="en-AU"/>
        </w:rPr>
        <w:drawing>
          <wp:inline distT="0" distB="0" distL="0" distR="0" wp14:anchorId="10126208" wp14:editId="3A6E1E9F">
            <wp:extent cx="2676525" cy="4591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438A0" w14:textId="77777777" w:rsidR="005675E5" w:rsidRDefault="005675E5" w:rsidP="00374830">
      <w:pPr>
        <w:pStyle w:val="bp"/>
        <w:spacing w:before="0" w:after="0"/>
      </w:pPr>
    </w:p>
    <w:p w14:paraId="67BD1F60" w14:textId="77777777" w:rsidR="005675E5" w:rsidRDefault="00822647" w:rsidP="00374830">
      <w:pPr>
        <w:pStyle w:val="bp"/>
        <w:spacing w:before="0" w:after="0"/>
      </w:pPr>
      <w:r>
        <w:t xml:space="preserve">Pressing new game button                                                                  Opens up game </w:t>
      </w:r>
      <w:r w:rsidR="002135B0">
        <w:t>screen</w:t>
      </w:r>
    </w:p>
    <w:p w14:paraId="5D698A21" w14:textId="77777777" w:rsidR="005675E5" w:rsidRDefault="005675E5" w:rsidP="00374830">
      <w:pPr>
        <w:pStyle w:val="bp"/>
        <w:spacing w:before="0" w:after="0"/>
      </w:pPr>
    </w:p>
    <w:p w14:paraId="34E4EF2D" w14:textId="77777777" w:rsidR="005675E5" w:rsidRDefault="005675E5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738"/>
        <w:gridCol w:w="2700"/>
        <w:gridCol w:w="30"/>
        <w:gridCol w:w="2686"/>
        <w:gridCol w:w="5596"/>
        <w:gridCol w:w="714"/>
        <w:gridCol w:w="714"/>
      </w:tblGrid>
      <w:tr w:rsidR="001D216E" w14:paraId="7C16A5F8" w14:textId="77777777" w:rsidTr="007715A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A042E7E" w14:textId="77777777" w:rsidR="001D216E" w:rsidRDefault="001D216E" w:rsidP="007715A8">
            <w:pPr>
              <w:pStyle w:val="bp"/>
              <w:rPr>
                <w:b/>
              </w:rPr>
            </w:pPr>
            <w:r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D78530B" w14:textId="77777777" w:rsidR="001D216E" w:rsidRPr="00AB2DEE" w:rsidRDefault="001D216E" w:rsidP="007715A8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 w:rsidRPr="00AB2DEE">
              <w:rPr>
                <w:sz w:val="24"/>
                <w:szCs w:val="24"/>
              </w:rPr>
              <w:t xml:space="preserve">Play game </w:t>
            </w:r>
          </w:p>
        </w:tc>
      </w:tr>
      <w:tr w:rsidR="001D216E" w14:paraId="196E6342" w14:textId="77777777" w:rsidTr="007715A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BEA22E8" w14:textId="77777777" w:rsidR="001D216E" w:rsidRDefault="001D216E" w:rsidP="007715A8">
            <w:pPr>
              <w:pStyle w:val="bp"/>
              <w:rPr>
                <w:b/>
              </w:rPr>
            </w:pPr>
            <w:r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049C745" w14:textId="01EC9A1D" w:rsidR="001D216E" w:rsidRPr="009B3DFA" w:rsidRDefault="001D216E" w:rsidP="007715A8">
            <w:pPr>
              <w:pStyle w:val="bp"/>
              <w:tabs>
                <w:tab w:val="left" w:pos="5685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Game-play new game guest</w:t>
            </w:r>
          </w:p>
        </w:tc>
      </w:tr>
      <w:tr w:rsidR="001D216E" w14:paraId="6947D46B" w14:textId="77777777" w:rsidTr="007715A8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AE28F80" w14:textId="77777777" w:rsidR="001D216E" w:rsidRDefault="001D216E" w:rsidP="007715A8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0A80801" w14:textId="1BDCC5CF" w:rsidR="001D216E" w:rsidRPr="009B3DFA" w:rsidRDefault="001D216E" w:rsidP="007715A8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Check that </w:t>
            </w:r>
            <w:r w:rsidR="00A524BB">
              <w:rPr>
                <w:sz w:val="24"/>
                <w:szCs w:val="24"/>
              </w:rPr>
              <w:t xml:space="preserve">guest </w:t>
            </w:r>
            <w:r>
              <w:rPr>
                <w:sz w:val="24"/>
                <w:szCs w:val="24"/>
              </w:rPr>
              <w:t>user can choose to play a gam</w:t>
            </w:r>
            <w:r w:rsidR="00A524BB">
              <w:rPr>
                <w:sz w:val="24"/>
                <w:szCs w:val="24"/>
              </w:rPr>
              <w:t>e</w:t>
            </w:r>
          </w:p>
        </w:tc>
      </w:tr>
      <w:tr w:rsidR="001D216E" w14:paraId="2D17B3BD" w14:textId="77777777" w:rsidTr="007715A8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3AD06B5" w14:textId="77777777" w:rsidR="001D216E" w:rsidRDefault="001D216E" w:rsidP="007715A8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E70E92" w14:textId="1FDD7656" w:rsidR="001D216E" w:rsidRDefault="001D216E" w:rsidP="007715A8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must be playing as a guest </w:t>
            </w:r>
          </w:p>
          <w:p w14:paraId="7E26AF15" w14:textId="77777777" w:rsidR="001D216E" w:rsidRPr="009B3DFA" w:rsidRDefault="001D216E" w:rsidP="007715A8">
            <w:pPr>
              <w:pStyle w:val="bp"/>
              <w:ind w:left="-48" w:firstLine="4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game panel must be open</w:t>
            </w:r>
          </w:p>
        </w:tc>
      </w:tr>
      <w:tr w:rsidR="001D216E" w14:paraId="219A5BDE" w14:textId="77777777" w:rsidTr="007715A8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1571DED" w14:textId="77777777" w:rsidR="001D216E" w:rsidRDefault="001D216E" w:rsidP="007715A8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623AC6C" w14:textId="77777777" w:rsidR="001D216E" w:rsidRPr="009B3DFA" w:rsidRDefault="001D216E" w:rsidP="007715A8">
            <w:pPr>
              <w:pStyle w:val="bp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can play a new game</w:t>
            </w:r>
          </w:p>
        </w:tc>
      </w:tr>
      <w:tr w:rsidR="001D216E" w14:paraId="4B30EB1C" w14:textId="77777777" w:rsidTr="007715A8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9C30E33" w14:textId="77777777" w:rsidR="001D216E" w:rsidRDefault="001D216E" w:rsidP="007715A8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B049E13" w14:textId="77777777" w:rsidR="001D216E" w:rsidRDefault="001D216E" w:rsidP="007715A8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3B1FBF">
              <w:rPr>
                <w:b/>
                <w:bCs/>
                <w:color w:val="FF0000"/>
                <w:sz w:val="24"/>
              </w:rPr>
              <w:t xml:space="preserve"> </w:t>
            </w:r>
          </w:p>
        </w:tc>
      </w:tr>
      <w:tr w:rsidR="001D216E" w14:paraId="1D865BD4" w14:textId="77777777" w:rsidTr="007715A8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EB87175" w14:textId="77777777" w:rsidR="001D216E" w:rsidRDefault="001D216E" w:rsidP="007715A8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4E558A3" w14:textId="77777777" w:rsidR="001D216E" w:rsidRDefault="001D216E" w:rsidP="007715A8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BF5FC1">
              <w:rPr>
                <w:b/>
                <w:bCs/>
                <w:color w:val="538135" w:themeColor="accent6" w:themeShade="BF"/>
                <w:sz w:val="24"/>
              </w:rPr>
              <w:t>Pass</w:t>
            </w:r>
          </w:p>
        </w:tc>
      </w:tr>
      <w:tr w:rsidR="001D216E" w14:paraId="72F70EE7" w14:textId="77777777" w:rsidTr="007715A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73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67D9C2C" w14:textId="77777777" w:rsidR="001D216E" w:rsidRDefault="001D216E" w:rsidP="007715A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5BDD1AC0" w14:textId="77777777" w:rsidR="001D216E" w:rsidRDefault="001D216E" w:rsidP="007715A8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4C581EA0" w14:textId="77777777" w:rsidR="001D216E" w:rsidRDefault="001D216E" w:rsidP="007715A8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6B9BC906" w14:textId="77777777" w:rsidR="001D216E" w:rsidRDefault="001D216E" w:rsidP="007715A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527BD068" w14:textId="77777777" w:rsidR="001D216E" w:rsidRDefault="001D216E" w:rsidP="007715A8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1D216E" w14:paraId="3908FD05" w14:textId="77777777" w:rsidTr="007715A8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738" w:type="dxa"/>
            <w:tcBorders>
              <w:right w:val="single" w:sz="4" w:space="0" w:color="auto"/>
            </w:tcBorders>
          </w:tcPr>
          <w:p w14:paraId="0B03AE0E" w14:textId="77777777" w:rsidR="001D216E" w:rsidRDefault="001D216E" w:rsidP="007715A8">
            <w:pPr>
              <w:pStyle w:val="proc"/>
              <w:rPr>
                <w:sz w:val="24"/>
              </w:rPr>
            </w:pPr>
          </w:p>
        </w:tc>
        <w:tc>
          <w:tcPr>
            <w:tcW w:w="541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27390590" w14:textId="2052D747" w:rsidR="001D216E" w:rsidRPr="00854E58" w:rsidRDefault="00A524BB" w:rsidP="007715A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Guest u</w:t>
            </w:r>
            <w:r w:rsidR="001D216E">
              <w:rPr>
                <w:sz w:val="24"/>
              </w:rPr>
              <w:t>ser presses new game button</w:t>
            </w:r>
          </w:p>
        </w:tc>
        <w:tc>
          <w:tcPr>
            <w:tcW w:w="5596" w:type="dxa"/>
          </w:tcPr>
          <w:p w14:paraId="51971AD0" w14:textId="77777777" w:rsidR="001D216E" w:rsidRDefault="001D216E" w:rsidP="007715A8">
            <w:pPr>
              <w:pStyle w:val="bp"/>
              <w:rPr>
                <w:sz w:val="24"/>
              </w:rPr>
            </w:pPr>
            <w:r>
              <w:rPr>
                <w:sz w:val="24"/>
              </w:rPr>
              <w:t>A new game will open in game screen</w:t>
            </w:r>
          </w:p>
        </w:tc>
        <w:tc>
          <w:tcPr>
            <w:tcW w:w="714" w:type="dxa"/>
          </w:tcPr>
          <w:p w14:paraId="2CEC6B90" w14:textId="77777777" w:rsidR="001D216E" w:rsidRPr="003B1FBF" w:rsidRDefault="001D216E" w:rsidP="007715A8">
            <w:pPr>
              <w:pStyle w:val="RowHeadings"/>
              <w:spacing w:before="80" w:after="80"/>
              <w:jc w:val="center"/>
              <w:rPr>
                <w:color w:val="385623" w:themeColor="accent6" w:themeShade="80"/>
              </w:rPr>
            </w:pPr>
            <w:r>
              <w:rPr>
                <w:color w:val="385623" w:themeColor="accent6" w:themeShade="80"/>
              </w:rPr>
              <w:t>P</w:t>
            </w:r>
          </w:p>
        </w:tc>
        <w:tc>
          <w:tcPr>
            <w:tcW w:w="714" w:type="dxa"/>
          </w:tcPr>
          <w:p w14:paraId="04E75087" w14:textId="77777777" w:rsidR="001D216E" w:rsidRDefault="001D216E" w:rsidP="007715A8">
            <w:pPr>
              <w:pStyle w:val="RowHeadings"/>
              <w:spacing w:before="80" w:after="80"/>
            </w:pPr>
          </w:p>
        </w:tc>
      </w:tr>
    </w:tbl>
    <w:p w14:paraId="4DB86D5C" w14:textId="77777777" w:rsidR="005675E5" w:rsidRDefault="005675E5" w:rsidP="00374830">
      <w:pPr>
        <w:pStyle w:val="bp"/>
        <w:spacing w:before="0" w:after="0"/>
      </w:pPr>
    </w:p>
    <w:p w14:paraId="37483E5C" w14:textId="076F4411" w:rsidR="005675E5" w:rsidRDefault="00035ACE" w:rsidP="00374830">
      <w:pPr>
        <w:pStyle w:val="bp"/>
        <w:spacing w:before="0" w:after="0"/>
      </w:pPr>
      <w:r>
        <w:rPr>
          <w:noProof/>
          <w:lang w:val="en-AU" w:eastAsia="en-AU"/>
        </w:rPr>
        <w:lastRenderedPageBreak/>
        <w:drawing>
          <wp:anchor distT="0" distB="0" distL="114300" distR="114300" simplePos="0" relativeHeight="251675648" behindDoc="0" locked="0" layoutInCell="1" allowOverlap="1" wp14:anchorId="3CBFC2B9" wp14:editId="5D49202E">
            <wp:simplePos x="0" y="0"/>
            <wp:positionH relativeFrom="margin">
              <wp:posOffset>3248025</wp:posOffset>
            </wp:positionH>
            <wp:positionV relativeFrom="margin">
              <wp:posOffset>10795</wp:posOffset>
            </wp:positionV>
            <wp:extent cx="2419350" cy="40576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9CB">
        <w:rPr>
          <w:noProof/>
          <w:lang w:val="en-AU" w:eastAsia="en-AU"/>
        </w:rPr>
        <w:drawing>
          <wp:inline distT="0" distB="0" distL="0" distR="0" wp14:anchorId="2ED8667D" wp14:editId="221D654A">
            <wp:extent cx="2381250" cy="4086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1C3BE" w14:textId="2B6F406B" w:rsidR="005549CB" w:rsidRDefault="005549CB" w:rsidP="00374830">
      <w:pPr>
        <w:pStyle w:val="bp"/>
        <w:spacing w:before="0" w:after="0"/>
      </w:pPr>
    </w:p>
    <w:p w14:paraId="66070E07" w14:textId="5EF53898" w:rsidR="005549CB" w:rsidRDefault="005549CB" w:rsidP="00374830">
      <w:pPr>
        <w:pStyle w:val="bp"/>
        <w:spacing w:before="0" w:after="0"/>
      </w:pPr>
      <w:r>
        <w:t>Guest pressing new game button</w:t>
      </w:r>
      <w:r w:rsidR="00035ACE">
        <w:t xml:space="preserve">                                            Opens up game screen   </w:t>
      </w:r>
    </w:p>
    <w:p w14:paraId="698D2463" w14:textId="67B2BD81" w:rsidR="00780A9A" w:rsidRDefault="00780A9A" w:rsidP="00780A9A">
      <w:pPr>
        <w:pStyle w:val="bp"/>
        <w:spacing w:before="0" w:after="0"/>
      </w:pPr>
    </w:p>
    <w:p w14:paraId="1B089F86" w14:textId="34DC908D" w:rsidR="005549CB" w:rsidRDefault="005549CB" w:rsidP="00780A9A">
      <w:pPr>
        <w:pStyle w:val="bp"/>
        <w:spacing w:before="0" w:after="0"/>
      </w:pPr>
    </w:p>
    <w:p w14:paraId="0CA245E5" w14:textId="57619226" w:rsidR="005549CB" w:rsidRDefault="005549CB" w:rsidP="00780A9A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E76F5" w:rsidRPr="009B3DFA" w14:paraId="7E0404BA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6B9E96A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53C8697" w14:textId="77777777" w:rsidR="000E76F5" w:rsidRPr="009B3DFA" w:rsidRDefault="00540012" w:rsidP="00F377AC">
            <w:pPr>
              <w:pStyle w:val="bp"/>
              <w:spacing w:before="0" w:after="0"/>
            </w:pPr>
            <w:r>
              <w:t>Play game</w:t>
            </w:r>
          </w:p>
        </w:tc>
      </w:tr>
      <w:tr w:rsidR="000E76F5" w:rsidRPr="009B3DFA" w14:paraId="3FB27591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B364469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BEB5F43" w14:textId="77777777" w:rsidR="000E76F5" w:rsidRPr="009B3DFA" w:rsidRDefault="00540012" w:rsidP="00F377AC">
            <w:pPr>
              <w:pStyle w:val="bp"/>
              <w:spacing w:before="0" w:after="0"/>
            </w:pPr>
            <w:r>
              <w:t>Play game-Answer question</w:t>
            </w:r>
          </w:p>
        </w:tc>
      </w:tr>
      <w:tr w:rsidR="000E76F5" w:rsidRPr="009B3DFA" w14:paraId="312BE44E" w14:textId="77777777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C5508A1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538D0DF" w14:textId="77777777" w:rsidR="000E76F5" w:rsidRDefault="00540012" w:rsidP="00F377AC">
            <w:pPr>
              <w:pStyle w:val="bp"/>
            </w:pPr>
            <w:r>
              <w:t>This test should make sure a user can answer a question</w:t>
            </w:r>
          </w:p>
          <w:p w14:paraId="0FB1C053" w14:textId="77777777" w:rsidR="00540012" w:rsidRPr="009B3DFA" w:rsidRDefault="00540012" w:rsidP="00F377AC">
            <w:pPr>
              <w:pStyle w:val="bp"/>
            </w:pPr>
          </w:p>
        </w:tc>
      </w:tr>
      <w:tr w:rsidR="000E76F5" w:rsidRPr="009B3DFA" w14:paraId="060C3E35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BE247FE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2F0DC4D" w14:textId="77777777" w:rsidR="000E76F5" w:rsidRDefault="00540012" w:rsidP="009B2145">
            <w:pPr>
              <w:pStyle w:val="bp"/>
            </w:pPr>
            <w:r>
              <w:t xml:space="preserve">User must have chosen either a pre-existing game or a new game </w:t>
            </w:r>
          </w:p>
          <w:p w14:paraId="5D4047B8" w14:textId="77777777" w:rsidR="00540012" w:rsidRPr="009B3DFA" w:rsidRDefault="00540012" w:rsidP="009B2145">
            <w:pPr>
              <w:pStyle w:val="bp"/>
            </w:pPr>
            <w:r>
              <w:t>Game screen must be open</w:t>
            </w:r>
          </w:p>
        </w:tc>
      </w:tr>
      <w:tr w:rsidR="000E76F5" w:rsidRPr="009B3DFA" w14:paraId="38174BA9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EBB1AFF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B0774C4" w14:textId="77777777" w:rsidR="000E76F5" w:rsidRPr="009B3DFA" w:rsidRDefault="00540012" w:rsidP="00F377AC">
            <w:pPr>
              <w:pStyle w:val="bp"/>
            </w:pPr>
            <w:r>
              <w:t xml:space="preserve">User should be able to answer a </w:t>
            </w:r>
            <w:r w:rsidR="00221BB5">
              <w:t>question</w:t>
            </w:r>
          </w:p>
        </w:tc>
      </w:tr>
      <w:tr w:rsidR="000E76F5" w:rsidRPr="009B3DFA" w14:paraId="4D64F3C9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0BE5EAB" w14:textId="77777777" w:rsidR="000E76F5" w:rsidRPr="009B3DFA" w:rsidRDefault="000E76F5" w:rsidP="00F377AC">
            <w:pPr>
              <w:pStyle w:val="bp"/>
              <w:rPr>
                <w:b/>
              </w:rPr>
            </w:pPr>
            <w:r w:rsidRPr="009B3DFA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242C2E0" w14:textId="77777777"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14:paraId="663AF5D9" w14:textId="77777777"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14:paraId="7EF663F0" w14:textId="77777777" w:rsidR="000E76F5" w:rsidRPr="009B3DFA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E76F5" w:rsidRPr="009B3DFA" w14:paraId="3B8CFC0B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4E93AC4" w14:textId="77777777" w:rsidR="000E76F5" w:rsidRPr="009B3DFA" w:rsidRDefault="000E76F5" w:rsidP="00F377AC">
            <w:pPr>
              <w:pStyle w:val="bp"/>
              <w:rPr>
                <w:b/>
              </w:rPr>
            </w:pPr>
            <w:r w:rsidRPr="009B3DFA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2803563" w14:textId="77777777" w:rsidR="000E76F5" w:rsidRPr="000602FF" w:rsidRDefault="000602FF" w:rsidP="00F377AC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  <w:r w:rsidRPr="00822647"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0E76F5" w:rsidRPr="009B3DFA" w14:paraId="18193055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AAE0D2F" w14:textId="77777777" w:rsidR="000E76F5" w:rsidRPr="009B3DFA" w:rsidRDefault="000E76F5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723CA015" w14:textId="77777777" w:rsidR="000E76F5" w:rsidRPr="009B3DFA" w:rsidRDefault="000E76F5" w:rsidP="00F377AC">
            <w:pPr>
              <w:pStyle w:val="bp"/>
              <w:spacing w:before="0" w:after="0"/>
            </w:pPr>
            <w:r w:rsidRPr="009B3DFA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1AD647EF" w14:textId="77777777" w:rsidR="000E76F5" w:rsidRPr="009B3DFA" w:rsidRDefault="000E76F5" w:rsidP="00F377AC">
            <w:pPr>
              <w:pStyle w:val="bp"/>
              <w:spacing w:before="0" w:after="0"/>
            </w:pPr>
            <w:r w:rsidRPr="009B3DFA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29924A82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6C4116EB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  <w:r w:rsidRPr="009B3DFA">
              <w:rPr>
                <w:b/>
              </w:rPr>
              <w:t>F</w:t>
            </w:r>
          </w:p>
        </w:tc>
      </w:tr>
      <w:tr w:rsidR="000E76F5" w:rsidRPr="009B3DFA" w14:paraId="1BE96BB3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195FE334" w14:textId="77777777" w:rsidR="000E76F5" w:rsidRPr="009B3DFA" w:rsidRDefault="000E76F5" w:rsidP="00F377AC">
            <w:pPr>
              <w:pStyle w:val="bp"/>
              <w:spacing w:before="0" w:after="0"/>
              <w:jc w:val="center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0E9C0FD2" w14:textId="77777777" w:rsidR="000E76F5" w:rsidRPr="009B3DFA" w:rsidRDefault="00540012" w:rsidP="00F377AC">
            <w:pPr>
              <w:pStyle w:val="bp"/>
            </w:pPr>
            <w:r>
              <w:t>User reads displayed question and chooses answer</w:t>
            </w:r>
          </w:p>
        </w:tc>
        <w:tc>
          <w:tcPr>
            <w:tcW w:w="5596" w:type="dxa"/>
          </w:tcPr>
          <w:p w14:paraId="14179B2C" w14:textId="77777777" w:rsidR="000E76F5" w:rsidRPr="009B3DFA" w:rsidRDefault="00540012" w:rsidP="000602FF">
            <w:pPr>
              <w:pStyle w:val="bp"/>
            </w:pPr>
            <w:r>
              <w:t>User should be able to select an answer</w:t>
            </w:r>
          </w:p>
        </w:tc>
        <w:tc>
          <w:tcPr>
            <w:tcW w:w="714" w:type="dxa"/>
          </w:tcPr>
          <w:p w14:paraId="68A89D15" w14:textId="77777777" w:rsidR="000E76F5" w:rsidRPr="000602FF" w:rsidRDefault="000602FF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279F0E04" w14:textId="77777777" w:rsidR="000E76F5" w:rsidRPr="009B3DFA" w:rsidRDefault="000E76F5" w:rsidP="00F377AC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64D56700" w14:textId="77777777" w:rsidR="0004651B" w:rsidRDefault="0004651B" w:rsidP="00374830">
      <w:pPr>
        <w:pStyle w:val="bp"/>
        <w:spacing w:before="0" w:after="0"/>
      </w:pPr>
    </w:p>
    <w:p w14:paraId="69DD54F2" w14:textId="77777777" w:rsidR="000E76F5" w:rsidRDefault="000E76F5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0E76F5" w:rsidRPr="003F7E88" w14:paraId="7CEE432C" w14:textId="77777777" w:rsidTr="00F377AC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10C1F8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14:paraId="1B8496C7" w14:textId="77777777" w:rsidTr="00F377AC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B93E765" w14:textId="77777777"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20E3A2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C9A4CE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EC43C58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94BB6B7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AD4D8B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14:paraId="2FED2975" w14:textId="77777777" w:rsidTr="00F377AC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48991C7F" w14:textId="77777777" w:rsidR="000E76F5" w:rsidRPr="00572CE5" w:rsidRDefault="000602FF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How tall is Yoda</w:t>
            </w:r>
          </w:p>
        </w:tc>
        <w:tc>
          <w:tcPr>
            <w:tcW w:w="1917" w:type="dxa"/>
            <w:tcBorders>
              <w:top w:val="single" w:sz="4" w:space="0" w:color="auto"/>
            </w:tcBorders>
            <w:shd w:val="clear" w:color="auto" w:fill="auto"/>
          </w:tcPr>
          <w:p w14:paraId="34E70390" w14:textId="77777777" w:rsidR="000E76F5" w:rsidRPr="00572CE5" w:rsidRDefault="000602FF" w:rsidP="00221BB5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0.66</w:t>
            </w:r>
            <w:r w:rsidR="00221BB5">
              <w:rPr>
                <w:color w:val="0000FF"/>
              </w:rPr>
              <w:t xml:space="preserve"> </w:t>
            </w:r>
            <w:r>
              <w:rPr>
                <w:color w:val="0000FF"/>
              </w:rPr>
              <w:t>m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1D807379" w14:textId="77777777" w:rsidR="000E76F5" w:rsidRDefault="000602FF" w:rsidP="00F377AC">
            <w:pPr>
              <w:pStyle w:val="bp"/>
              <w:spacing w:before="0" w:after="0"/>
            </w:pPr>
            <w:r>
              <w:rPr>
                <w:color w:val="0000FF"/>
              </w:rPr>
              <w:t>1.2 m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63DA995C" w14:textId="77777777" w:rsidR="000E76F5" w:rsidRPr="00221BB5" w:rsidRDefault="000602FF" w:rsidP="00F377AC">
            <w:pPr>
              <w:pStyle w:val="bp"/>
              <w:spacing w:before="0" w:after="0"/>
              <w:rPr>
                <w:color w:val="6666FF"/>
              </w:rPr>
            </w:pPr>
            <w:r>
              <w:rPr>
                <w:color w:val="6666FF"/>
              </w:rPr>
              <w:t>1.0 m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543A454C" w14:textId="77777777" w:rsidR="000E76F5" w:rsidRDefault="000602FF" w:rsidP="00F377AC">
            <w:pPr>
              <w:pStyle w:val="bp"/>
              <w:spacing w:before="0" w:after="0"/>
            </w:pPr>
            <w:r>
              <w:rPr>
                <w:color w:val="0000FF"/>
              </w:rPr>
              <w:t>0.5 m</w:t>
            </w:r>
          </w:p>
        </w:tc>
        <w:tc>
          <w:tcPr>
            <w:tcW w:w="2156" w:type="dxa"/>
            <w:tcBorders>
              <w:top w:val="single" w:sz="4" w:space="0" w:color="auto"/>
            </w:tcBorders>
            <w:shd w:val="clear" w:color="auto" w:fill="auto"/>
          </w:tcPr>
          <w:p w14:paraId="5A815D82" w14:textId="77777777" w:rsidR="000E76F5" w:rsidRDefault="000E76F5" w:rsidP="00F377AC">
            <w:pPr>
              <w:pStyle w:val="bp"/>
              <w:spacing w:before="0" w:after="0"/>
            </w:pPr>
          </w:p>
        </w:tc>
      </w:tr>
    </w:tbl>
    <w:p w14:paraId="385C3031" w14:textId="77777777" w:rsidR="000E76F5" w:rsidRDefault="000E76F5" w:rsidP="00374830">
      <w:pPr>
        <w:pStyle w:val="bp"/>
        <w:spacing w:before="0" w:after="0"/>
      </w:pPr>
    </w:p>
    <w:p w14:paraId="43B1949A" w14:textId="77777777" w:rsidR="000E76F5" w:rsidRDefault="000E76F5" w:rsidP="00374830">
      <w:pPr>
        <w:pStyle w:val="bp"/>
        <w:spacing w:before="0" w:after="0"/>
      </w:pPr>
    </w:p>
    <w:p w14:paraId="0E9EB8C2" w14:textId="77777777" w:rsidR="000E76F5" w:rsidRDefault="000602FF" w:rsidP="00374830">
      <w:pPr>
        <w:pStyle w:val="bp"/>
        <w:spacing w:before="0" w:after="0"/>
      </w:pPr>
      <w:r>
        <w:rPr>
          <w:noProof/>
          <w:lang w:val="en-AU" w:eastAsia="en-AU"/>
        </w:rPr>
        <w:lastRenderedPageBreak/>
        <w:drawing>
          <wp:inline distT="0" distB="0" distL="0" distR="0" wp14:anchorId="4A8C4E97" wp14:editId="03AFC370">
            <wp:extent cx="2295525" cy="3886119"/>
            <wp:effectExtent l="0" t="0" r="0" b="635"/>
            <wp:docPr id="1" name="Picture 1" descr="C:\Users\Michelle\AppData\Local\Microsoft\Windows\INetCache\Content.Word\2018-05-19_17-51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chelle\AppData\Local\Microsoft\Windows\INetCache\Content.Word\2018-05-19_17-51-1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041" cy="392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291A9" w14:textId="77777777" w:rsidR="000E76F5" w:rsidRDefault="000E76F5" w:rsidP="00374830">
      <w:pPr>
        <w:pStyle w:val="bp"/>
        <w:spacing w:before="0" w:after="0"/>
      </w:pPr>
    </w:p>
    <w:p w14:paraId="1B3B0086" w14:textId="77777777" w:rsidR="000E76F5" w:rsidRDefault="000E76F5" w:rsidP="00374830">
      <w:pPr>
        <w:pStyle w:val="bp"/>
        <w:spacing w:before="0" w:after="0"/>
      </w:pPr>
    </w:p>
    <w:p w14:paraId="418FDF89" w14:textId="77777777" w:rsidR="000E76F5" w:rsidRDefault="00822647" w:rsidP="00374830">
      <w:pPr>
        <w:pStyle w:val="bp"/>
        <w:spacing w:before="0" w:after="0"/>
      </w:pPr>
      <w:r>
        <w:t>Showing correct answer as green and score of 10</w:t>
      </w:r>
    </w:p>
    <w:p w14:paraId="477F4FDA" w14:textId="77777777" w:rsidR="000E76F5" w:rsidRDefault="000E76F5" w:rsidP="00374830">
      <w:pPr>
        <w:pStyle w:val="bp"/>
        <w:spacing w:before="0" w:after="0"/>
      </w:pPr>
    </w:p>
    <w:p w14:paraId="7A274A2A" w14:textId="77777777" w:rsidR="000E76F5" w:rsidRDefault="000E76F5" w:rsidP="00374830">
      <w:pPr>
        <w:pStyle w:val="bp"/>
        <w:spacing w:before="0" w:after="0"/>
      </w:pPr>
    </w:p>
    <w:p w14:paraId="505523A5" w14:textId="77777777" w:rsidR="000E76F5" w:rsidRDefault="000E76F5" w:rsidP="00374830">
      <w:pPr>
        <w:pStyle w:val="bp"/>
        <w:spacing w:before="0" w:after="0"/>
      </w:pPr>
    </w:p>
    <w:p w14:paraId="6D454A7A" w14:textId="77777777" w:rsidR="000E76F5" w:rsidRDefault="000E76F5" w:rsidP="00374830">
      <w:pPr>
        <w:pStyle w:val="bp"/>
        <w:spacing w:before="0" w:after="0"/>
      </w:pPr>
    </w:p>
    <w:p w14:paraId="16472CD9" w14:textId="77777777" w:rsidR="000E76F5" w:rsidRDefault="000E76F5" w:rsidP="00374830">
      <w:pPr>
        <w:pStyle w:val="bp"/>
        <w:spacing w:before="0" w:after="0"/>
      </w:pPr>
    </w:p>
    <w:p w14:paraId="4390447E" w14:textId="77777777" w:rsidR="000E76F5" w:rsidRDefault="000E76F5" w:rsidP="00374830">
      <w:pPr>
        <w:pStyle w:val="bp"/>
        <w:spacing w:before="0" w:after="0"/>
      </w:pPr>
    </w:p>
    <w:p w14:paraId="10A07071" w14:textId="77777777" w:rsidR="000E76F5" w:rsidRDefault="000E76F5" w:rsidP="000E76F5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0E76F5" w:rsidRPr="00FC06BC" w14:paraId="7F3083E5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6064A48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A5CA4F0" w14:textId="77777777" w:rsidR="000E76F5" w:rsidRPr="00FC06BC" w:rsidRDefault="00221BB5" w:rsidP="000E76F5">
            <w:pPr>
              <w:pStyle w:val="bp"/>
              <w:spacing w:before="0" w:after="0"/>
            </w:pPr>
            <w:r>
              <w:t xml:space="preserve">Answer question </w:t>
            </w:r>
          </w:p>
        </w:tc>
      </w:tr>
      <w:tr w:rsidR="000E76F5" w:rsidRPr="00FC06BC" w14:paraId="08A88006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340D9F0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9F57579" w14:textId="26F8A092" w:rsidR="000E76F5" w:rsidRPr="00FC06BC" w:rsidRDefault="00A15D2E" w:rsidP="00F377AC">
            <w:pPr>
              <w:pStyle w:val="bp"/>
              <w:spacing w:before="0" w:after="0"/>
            </w:pPr>
            <w:r>
              <w:t>Answer question- C</w:t>
            </w:r>
            <w:r w:rsidR="00221BB5">
              <w:t>orrect answer</w:t>
            </w:r>
          </w:p>
        </w:tc>
      </w:tr>
      <w:tr w:rsidR="000E76F5" w:rsidRPr="00FC06BC" w14:paraId="5B5D80BC" w14:textId="77777777" w:rsidTr="00F377AC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3442139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7BB66A5" w14:textId="5CE0F8F9" w:rsidR="000E76F5" w:rsidRPr="00FC06BC" w:rsidRDefault="000E76F5" w:rsidP="00221BB5">
            <w:pPr>
              <w:pStyle w:val="bp"/>
            </w:pPr>
            <w:r w:rsidRPr="00FC06BC">
              <w:t xml:space="preserve">Verify that </w:t>
            </w:r>
            <w:r w:rsidR="00221BB5">
              <w:t xml:space="preserve">answering a question correctly adds points to </w:t>
            </w:r>
            <w:r w:rsidR="001D216E" w:rsidRPr="001D216E">
              <w:rPr>
                <w:lang w:val="en-AU"/>
              </w:rPr>
              <w:t>p</w:t>
            </w:r>
            <w:r w:rsidR="00221BB5" w:rsidRPr="001D216E">
              <w:rPr>
                <w:lang w:val="en-AU"/>
              </w:rPr>
              <w:t>layers</w:t>
            </w:r>
            <w:r w:rsidR="00221BB5">
              <w:t xml:space="preserve"> score</w:t>
            </w:r>
          </w:p>
        </w:tc>
      </w:tr>
      <w:tr w:rsidR="000E76F5" w:rsidRPr="00FC06BC" w14:paraId="55C9D940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D20A05D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7B4D11F" w14:textId="77777777" w:rsidR="00221BB5" w:rsidRDefault="00221BB5" w:rsidP="00221BB5">
            <w:pPr>
              <w:pStyle w:val="bp"/>
            </w:pPr>
            <w:r>
              <w:t xml:space="preserve">User must have chosen either a pre-existing game or a new game </w:t>
            </w:r>
          </w:p>
          <w:p w14:paraId="4EC77B16" w14:textId="77777777" w:rsidR="000E76F5" w:rsidRPr="00FC06BC" w:rsidRDefault="00221BB5" w:rsidP="00221BB5">
            <w:pPr>
              <w:pStyle w:val="bp"/>
            </w:pPr>
            <w:r>
              <w:t>Game screen must be open</w:t>
            </w:r>
          </w:p>
        </w:tc>
      </w:tr>
      <w:tr w:rsidR="000E76F5" w:rsidRPr="00FC06BC" w14:paraId="5B8A47B9" w14:textId="77777777" w:rsidTr="00F377AC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BA0596C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19350AA" w14:textId="77777777" w:rsidR="000E76F5" w:rsidRPr="00FC06BC" w:rsidRDefault="00221BB5" w:rsidP="00F377AC">
            <w:pPr>
              <w:pStyle w:val="bp"/>
            </w:pPr>
            <w:r>
              <w:t>Players score should increase 10 points every correct answer</w:t>
            </w:r>
          </w:p>
        </w:tc>
      </w:tr>
      <w:tr w:rsidR="000E76F5" w:rsidRPr="00FC06BC" w14:paraId="14034C75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2EE665C" w14:textId="77777777" w:rsidR="000E76F5" w:rsidRPr="00FC06BC" w:rsidRDefault="000E76F5" w:rsidP="00F377AC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ED9D5AC" w14:textId="77777777"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14:paraId="35E72A29" w14:textId="77777777"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  <w:p w14:paraId="00493859" w14:textId="77777777" w:rsidR="000E76F5" w:rsidRPr="00FC06BC" w:rsidRDefault="000E76F5" w:rsidP="00F377AC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0E76F5" w:rsidRPr="00FC06BC" w14:paraId="0676C214" w14:textId="77777777" w:rsidTr="00F377AC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5D98D8BB" w14:textId="77777777" w:rsidR="000E76F5" w:rsidRPr="00EA2B8F" w:rsidRDefault="000E76F5" w:rsidP="00F377AC">
            <w:pPr>
              <w:pStyle w:val="bp"/>
              <w:rPr>
                <w:b/>
                <w:color w:val="538135" w:themeColor="accent6" w:themeShade="BF"/>
              </w:rPr>
            </w:pPr>
            <w:r w:rsidRPr="00EA2B8F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BBF56EE" w14:textId="77777777" w:rsidR="000E76F5" w:rsidRPr="00EA2B8F" w:rsidRDefault="000602FF" w:rsidP="000602FF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  <w:r w:rsidRPr="00EA2B8F"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0E76F5" w:rsidRPr="00FC06BC" w14:paraId="280D514E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5003609" w14:textId="77777777" w:rsidR="000E76F5" w:rsidRPr="00FC06BC" w:rsidRDefault="000E76F5" w:rsidP="00F377AC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425B6A9" w14:textId="77777777" w:rsidR="000E76F5" w:rsidRPr="00FC06BC" w:rsidRDefault="000E76F5" w:rsidP="00F377AC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75DD3E7E" w14:textId="77777777" w:rsidR="000E76F5" w:rsidRPr="00FC06BC" w:rsidRDefault="000E76F5" w:rsidP="00F377AC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43B36474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54219992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0E76F5" w:rsidRPr="00FC06BC" w14:paraId="5475E827" w14:textId="77777777" w:rsidTr="00F377A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21F4D9F5" w14:textId="77777777" w:rsidR="000E76F5" w:rsidRPr="00FC06BC" w:rsidRDefault="000E76F5" w:rsidP="00F377AC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495A3D75" w14:textId="77777777" w:rsidR="000E76F5" w:rsidRPr="00FC06BC" w:rsidRDefault="00221BB5" w:rsidP="00F377AC">
            <w:pPr>
              <w:pStyle w:val="bp"/>
            </w:pPr>
            <w:r>
              <w:t>Player answers question correctly</w:t>
            </w:r>
          </w:p>
        </w:tc>
        <w:tc>
          <w:tcPr>
            <w:tcW w:w="5596" w:type="dxa"/>
          </w:tcPr>
          <w:p w14:paraId="25F486D9" w14:textId="77777777" w:rsidR="000E76F5" w:rsidRPr="00FC06BC" w:rsidRDefault="00221BB5" w:rsidP="000602FF">
            <w:pPr>
              <w:pStyle w:val="bp"/>
            </w:pPr>
            <w:r>
              <w:t>10 points will be added to players score</w:t>
            </w:r>
            <w:r w:rsidR="000602FF">
              <w:t xml:space="preserve"> and answer button turns green</w:t>
            </w:r>
          </w:p>
        </w:tc>
        <w:tc>
          <w:tcPr>
            <w:tcW w:w="714" w:type="dxa"/>
          </w:tcPr>
          <w:p w14:paraId="30E60867" w14:textId="77777777" w:rsidR="000E76F5" w:rsidRPr="000602FF" w:rsidRDefault="000602FF" w:rsidP="00F377AC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 w:rsidRPr="000602FF"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03DD1B88" w14:textId="77777777" w:rsidR="000E76F5" w:rsidRPr="00FC06BC" w:rsidRDefault="000E76F5" w:rsidP="00F377AC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4A57FF67" w14:textId="77777777" w:rsidR="000E76F5" w:rsidRDefault="000E76F5" w:rsidP="000E76F5">
      <w:pPr>
        <w:pStyle w:val="bp"/>
        <w:spacing w:before="0" w:after="0"/>
      </w:pPr>
    </w:p>
    <w:p w14:paraId="2CEDE717" w14:textId="77777777" w:rsidR="000E76F5" w:rsidRDefault="000E76F5" w:rsidP="000E76F5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1921"/>
        <w:gridCol w:w="2153"/>
        <w:gridCol w:w="2153"/>
        <w:gridCol w:w="2153"/>
        <w:gridCol w:w="2153"/>
      </w:tblGrid>
      <w:tr w:rsidR="000E76F5" w:rsidRPr="003F7E88" w14:paraId="1A533C3E" w14:textId="77777777" w:rsidTr="00221BB5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DC71A93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0E76F5" w:rsidRPr="00572CE5" w14:paraId="461BE075" w14:textId="77777777" w:rsidTr="00221BB5"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63ACAE7" w14:textId="77777777" w:rsidR="000E76F5" w:rsidRPr="00572CE5" w:rsidRDefault="000E76F5" w:rsidP="00F377AC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886B21F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26C1D91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8B6F009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D235120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EEC30DF" w14:textId="77777777" w:rsidR="000E76F5" w:rsidRPr="00572CE5" w:rsidRDefault="000E76F5" w:rsidP="00F377AC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0E76F5" w14:paraId="1EBD2AB2" w14:textId="77777777" w:rsidTr="00285FE4">
        <w:tc>
          <w:tcPr>
            <w:tcW w:w="2417" w:type="dxa"/>
            <w:tcBorders>
              <w:top w:val="single" w:sz="4" w:space="0" w:color="auto"/>
              <w:bottom w:val="single" w:sz="4" w:space="0" w:color="auto"/>
            </w:tcBorders>
            <w:shd w:val="clear" w:color="auto" w:fill="E0E0E0"/>
          </w:tcPr>
          <w:p w14:paraId="367ED5AD" w14:textId="77777777" w:rsidR="000E76F5" w:rsidRPr="00572CE5" w:rsidRDefault="00285FE4" w:rsidP="00F377AC">
            <w:pPr>
              <w:pStyle w:val="bp"/>
              <w:spacing w:before="0" w:after="0"/>
              <w:rPr>
                <w:color w:val="0000FF"/>
              </w:rPr>
            </w:pPr>
            <w:r w:rsidRPr="00285FE4">
              <w:rPr>
                <w:color w:val="0000FF"/>
              </w:rPr>
              <w:t>What is the name of the protocol droid that greets Qui-Gon and Obi-Wan on the Trade Federation flagship?</w:t>
            </w:r>
          </w:p>
        </w:tc>
        <w:tc>
          <w:tcPr>
            <w:tcW w:w="192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D81A46" w14:textId="77777777" w:rsidR="000E76F5" w:rsidRPr="00572CE5" w:rsidRDefault="00285FE4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TC-14</w:t>
            </w:r>
          </w:p>
        </w:tc>
        <w:tc>
          <w:tcPr>
            <w:tcW w:w="21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74D3C3" w14:textId="77777777" w:rsidR="000E76F5" w:rsidRPr="00285FE4" w:rsidRDefault="00285FE4" w:rsidP="00F377AC">
            <w:pPr>
              <w:pStyle w:val="bp"/>
              <w:spacing w:before="0" w:after="0"/>
              <w:rPr>
                <w:color w:val="0000FF"/>
              </w:rPr>
            </w:pPr>
            <w:r w:rsidRPr="00285FE4">
              <w:rPr>
                <w:color w:val="0000FF"/>
              </w:rPr>
              <w:t>Score 20</w:t>
            </w:r>
          </w:p>
        </w:tc>
        <w:tc>
          <w:tcPr>
            <w:tcW w:w="21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FEC9BA3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1B6DBF" w14:textId="77777777" w:rsidR="000E76F5" w:rsidRDefault="000E76F5" w:rsidP="00F377AC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E4DEE56" w14:textId="77777777" w:rsidR="000E76F5" w:rsidRDefault="000E76F5" w:rsidP="00F377AC">
            <w:pPr>
              <w:pStyle w:val="bp"/>
              <w:spacing w:before="0" w:after="0"/>
            </w:pPr>
          </w:p>
        </w:tc>
      </w:tr>
      <w:tr w:rsidR="00285FE4" w14:paraId="15374A0A" w14:textId="77777777" w:rsidTr="00221BB5">
        <w:tc>
          <w:tcPr>
            <w:tcW w:w="2417" w:type="dxa"/>
            <w:tcBorders>
              <w:top w:val="single" w:sz="4" w:space="0" w:color="auto"/>
            </w:tcBorders>
            <w:shd w:val="clear" w:color="auto" w:fill="E0E0E0"/>
          </w:tcPr>
          <w:p w14:paraId="5A1BA3C9" w14:textId="77777777" w:rsidR="00285FE4" w:rsidRDefault="00285FE4" w:rsidP="00285FE4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How tall is Yoda?</w:t>
            </w:r>
          </w:p>
        </w:tc>
        <w:tc>
          <w:tcPr>
            <w:tcW w:w="1921" w:type="dxa"/>
            <w:tcBorders>
              <w:top w:val="single" w:sz="4" w:space="0" w:color="auto"/>
            </w:tcBorders>
            <w:shd w:val="clear" w:color="auto" w:fill="auto"/>
          </w:tcPr>
          <w:p w14:paraId="71674DE7" w14:textId="77777777" w:rsidR="00285FE4" w:rsidRDefault="00285FE4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0.66</w:t>
            </w: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14:paraId="232488BC" w14:textId="77777777" w:rsidR="00285FE4" w:rsidRDefault="00285FE4" w:rsidP="00F377AC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Score 30</w:t>
            </w:r>
          </w:p>
          <w:p w14:paraId="4B9E6AD7" w14:textId="77777777" w:rsidR="00285FE4" w:rsidRPr="00285FE4" w:rsidRDefault="00285FE4" w:rsidP="00F377AC">
            <w:pPr>
              <w:pStyle w:val="bp"/>
              <w:spacing w:before="0" w:after="0"/>
              <w:rPr>
                <w:color w:val="0000FF"/>
              </w:rPr>
            </w:pP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14:paraId="17758C14" w14:textId="77777777" w:rsidR="00285FE4" w:rsidRDefault="00285FE4" w:rsidP="00F377AC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14:paraId="138BAA2B" w14:textId="77777777" w:rsidR="00285FE4" w:rsidRDefault="00285FE4" w:rsidP="00F377AC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14:paraId="700BF15C" w14:textId="77777777" w:rsidR="00285FE4" w:rsidRDefault="00285FE4" w:rsidP="00F377AC">
            <w:pPr>
              <w:pStyle w:val="bp"/>
              <w:spacing w:before="0" w:after="0"/>
            </w:pPr>
          </w:p>
        </w:tc>
      </w:tr>
    </w:tbl>
    <w:p w14:paraId="05201F9A" w14:textId="77777777" w:rsidR="000E76F5" w:rsidRDefault="000E76F5" w:rsidP="00374830">
      <w:pPr>
        <w:pStyle w:val="bp"/>
        <w:spacing w:before="0" w:after="0"/>
      </w:pPr>
    </w:p>
    <w:p w14:paraId="3C6912BD" w14:textId="77777777" w:rsidR="009B2145" w:rsidRDefault="009B2145" w:rsidP="00374830">
      <w:pPr>
        <w:pStyle w:val="bp"/>
        <w:spacing w:before="0" w:after="0"/>
      </w:pPr>
    </w:p>
    <w:p w14:paraId="2600B48E" w14:textId="77777777" w:rsidR="009B2145" w:rsidRDefault="009B2145" w:rsidP="00374830">
      <w:pPr>
        <w:pStyle w:val="bp"/>
        <w:spacing w:before="0" w:after="0"/>
      </w:pPr>
    </w:p>
    <w:p w14:paraId="041B618A" w14:textId="77777777" w:rsidR="009B2145" w:rsidRDefault="009B2145" w:rsidP="00374830">
      <w:pPr>
        <w:pStyle w:val="bp"/>
        <w:spacing w:before="0" w:after="0"/>
      </w:pPr>
    </w:p>
    <w:p w14:paraId="29799638" w14:textId="77777777" w:rsidR="009B2145" w:rsidRDefault="0093084F" w:rsidP="00374830">
      <w:pPr>
        <w:pStyle w:val="bp"/>
        <w:spacing w:before="0" w:after="0"/>
      </w:pPr>
      <w:r>
        <w:rPr>
          <w:noProof/>
        </w:rPr>
        <w:lastRenderedPageBreak/>
        <w:pict w14:anchorId="08E95C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297.75pt;margin-top:0;width:184.5pt;height:309.85pt;z-index:251661312;mso-position-horizontal-relative:margin;mso-position-vertical-relative:margin">
            <v:imagedata r:id="rId12" o:title="2018-05-19_17-51-24"/>
            <w10:wrap type="square" anchorx="margin" anchory="margin"/>
          </v:shape>
        </w:pict>
      </w:r>
      <w:r w:rsidR="00AF1D9B">
        <w:rPr>
          <w:b/>
          <w:bCs/>
          <w:noProof/>
          <w:lang w:val="en-AU" w:eastAsia="en-AU"/>
        </w:rPr>
        <w:pict w14:anchorId="7B841447">
          <v:shape id="_x0000_i1025" type="#_x0000_t75" style="width:192pt;height:313.5pt">
            <v:imagedata r:id="rId13" o:title="2018-05-19_17-51-22"/>
          </v:shape>
        </w:pict>
      </w:r>
    </w:p>
    <w:p w14:paraId="3884A6D4" w14:textId="77777777" w:rsidR="009B2145" w:rsidRDefault="009B2145" w:rsidP="00374830">
      <w:pPr>
        <w:pStyle w:val="bp"/>
        <w:spacing w:before="0" w:after="0"/>
      </w:pPr>
    </w:p>
    <w:p w14:paraId="5400ED9A" w14:textId="77777777" w:rsidR="009B2145" w:rsidRDefault="00B42504" w:rsidP="00374830">
      <w:pPr>
        <w:pStyle w:val="bp"/>
        <w:spacing w:before="0" w:after="0"/>
      </w:pPr>
      <w:r>
        <w:t>Shows correct answer with score 20                                                     Shows correct answer with score 30</w:t>
      </w:r>
    </w:p>
    <w:p w14:paraId="42A81DF0" w14:textId="77777777" w:rsidR="009B2145" w:rsidRDefault="009B2145" w:rsidP="00374830">
      <w:pPr>
        <w:pStyle w:val="bp"/>
        <w:spacing w:before="0" w:after="0"/>
      </w:pPr>
    </w:p>
    <w:p w14:paraId="469156BB" w14:textId="77777777" w:rsidR="009B2145" w:rsidRDefault="009B2145" w:rsidP="00374830">
      <w:pPr>
        <w:pStyle w:val="bp"/>
        <w:spacing w:before="0" w:after="0"/>
      </w:pPr>
    </w:p>
    <w:p w14:paraId="50B915E8" w14:textId="77777777" w:rsidR="009B2145" w:rsidRDefault="009B2145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221BB5" w:rsidRPr="00FC06BC" w14:paraId="00F29B2E" w14:textId="77777777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78A342E" w14:textId="77777777"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C00ACD1" w14:textId="77777777" w:rsidR="00221BB5" w:rsidRPr="00FC06BC" w:rsidRDefault="00DC15E8" w:rsidP="00652699">
            <w:pPr>
              <w:pStyle w:val="bp"/>
              <w:spacing w:before="0" w:after="0"/>
            </w:pPr>
            <w:r>
              <w:t>Play game</w:t>
            </w:r>
            <w:r w:rsidR="00221BB5">
              <w:t xml:space="preserve"> </w:t>
            </w:r>
          </w:p>
        </w:tc>
      </w:tr>
      <w:tr w:rsidR="00221BB5" w:rsidRPr="00FC06BC" w14:paraId="3A730BFA" w14:textId="77777777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637F199" w14:textId="77777777"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B3C7C22" w14:textId="21C70910" w:rsidR="00221BB5" w:rsidRPr="00FC06BC" w:rsidRDefault="00221BB5" w:rsidP="00652699">
            <w:pPr>
              <w:pStyle w:val="bp"/>
              <w:spacing w:before="0" w:after="0"/>
            </w:pPr>
            <w:r>
              <w:t xml:space="preserve">Answer question- </w:t>
            </w:r>
            <w:r w:rsidR="00A15D2E">
              <w:t>I</w:t>
            </w:r>
            <w:r w:rsidR="00DC15E8">
              <w:t>n</w:t>
            </w:r>
            <w:r>
              <w:t>correct answer</w:t>
            </w:r>
          </w:p>
        </w:tc>
      </w:tr>
      <w:tr w:rsidR="00221BB5" w:rsidRPr="00FC06BC" w14:paraId="7E3F1FDD" w14:textId="77777777" w:rsidTr="00652699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A9F57AD" w14:textId="77777777"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DF36A3A" w14:textId="77777777" w:rsidR="00221BB5" w:rsidRPr="00FC06BC" w:rsidRDefault="00221BB5" w:rsidP="00DC15E8">
            <w:pPr>
              <w:pStyle w:val="bp"/>
            </w:pPr>
            <w:r w:rsidRPr="00FC06BC">
              <w:t xml:space="preserve">Verify that </w:t>
            </w:r>
            <w:r>
              <w:t xml:space="preserve">answering a question </w:t>
            </w:r>
            <w:r w:rsidR="00DC15E8">
              <w:t>in</w:t>
            </w:r>
            <w:r>
              <w:t xml:space="preserve">correctly </w:t>
            </w:r>
            <w:r w:rsidR="00DC15E8">
              <w:t>subtracts</w:t>
            </w:r>
            <w:r>
              <w:t xml:space="preserve"> points </w:t>
            </w:r>
            <w:r w:rsidR="00DC15E8">
              <w:t>from players</w:t>
            </w:r>
            <w:r>
              <w:t xml:space="preserve"> score</w:t>
            </w:r>
          </w:p>
        </w:tc>
      </w:tr>
      <w:tr w:rsidR="00221BB5" w:rsidRPr="00FC06BC" w14:paraId="74DADA2A" w14:textId="77777777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6B65799" w14:textId="77777777"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C4B5B3B" w14:textId="77777777" w:rsidR="00221BB5" w:rsidRDefault="00221BB5" w:rsidP="00652699">
            <w:pPr>
              <w:pStyle w:val="bp"/>
            </w:pPr>
            <w:r>
              <w:t xml:space="preserve">User must have chosen a new game </w:t>
            </w:r>
          </w:p>
          <w:p w14:paraId="61F7A752" w14:textId="77777777" w:rsidR="00221BB5" w:rsidRPr="00FC06BC" w:rsidRDefault="00221BB5" w:rsidP="00652699">
            <w:pPr>
              <w:pStyle w:val="bp"/>
            </w:pPr>
            <w:r>
              <w:t>Game screen must be open</w:t>
            </w:r>
          </w:p>
        </w:tc>
      </w:tr>
      <w:tr w:rsidR="00221BB5" w:rsidRPr="00FC06BC" w14:paraId="667C4BF8" w14:textId="77777777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AF0743F" w14:textId="77777777"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5A85972" w14:textId="77777777" w:rsidR="00221BB5" w:rsidRPr="00FC06BC" w:rsidRDefault="00221BB5" w:rsidP="0050352C">
            <w:pPr>
              <w:pStyle w:val="bp"/>
            </w:pPr>
            <w:r>
              <w:t xml:space="preserve">Players score should </w:t>
            </w:r>
            <w:r w:rsidR="00DC15E8">
              <w:t xml:space="preserve">decrease </w:t>
            </w:r>
            <w:r w:rsidR="0050352C">
              <w:t>5</w:t>
            </w:r>
            <w:r>
              <w:t xml:space="preserve"> points every </w:t>
            </w:r>
            <w:r w:rsidR="00DC15E8">
              <w:t>in</w:t>
            </w:r>
            <w:r>
              <w:t>correct answer</w:t>
            </w:r>
          </w:p>
        </w:tc>
      </w:tr>
      <w:tr w:rsidR="00221BB5" w:rsidRPr="00FC06BC" w14:paraId="06D9CC8C" w14:textId="77777777" w:rsidTr="0065269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97B55F7" w14:textId="77777777" w:rsidR="00221BB5" w:rsidRPr="00FC06BC" w:rsidRDefault="00221BB5" w:rsidP="00652699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9DBBA6" w14:textId="77777777" w:rsidR="00221BB5" w:rsidRPr="00FC06BC" w:rsidRDefault="00221BB5" w:rsidP="00652699">
            <w:pPr>
              <w:pStyle w:val="bp"/>
              <w:spacing w:before="0" w:after="0"/>
              <w:rPr>
                <w:b/>
                <w:bCs/>
              </w:rPr>
            </w:pPr>
          </w:p>
          <w:p w14:paraId="0D349DC2" w14:textId="77777777" w:rsidR="00221BB5" w:rsidRPr="00FC06BC" w:rsidRDefault="00221BB5" w:rsidP="00652699">
            <w:pPr>
              <w:pStyle w:val="bp"/>
              <w:spacing w:before="0" w:after="0"/>
              <w:rPr>
                <w:b/>
                <w:bCs/>
              </w:rPr>
            </w:pPr>
          </w:p>
          <w:p w14:paraId="3694D5C6" w14:textId="77777777" w:rsidR="00221BB5" w:rsidRPr="00FC06BC" w:rsidRDefault="00221BB5" w:rsidP="00652699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221BB5" w:rsidRPr="00FC06BC" w14:paraId="22C1FE8E" w14:textId="77777777" w:rsidTr="0065269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C88D280" w14:textId="77777777" w:rsidR="00221BB5" w:rsidRPr="00FC06BC" w:rsidRDefault="00221BB5" w:rsidP="00652699">
            <w:pPr>
              <w:pStyle w:val="bp"/>
              <w:rPr>
                <w:b/>
              </w:rPr>
            </w:pPr>
            <w:r w:rsidRPr="00FC06BC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80068D1" w14:textId="77777777" w:rsidR="00221BB5" w:rsidRPr="00B42504" w:rsidRDefault="00B42504" w:rsidP="00652699">
            <w:pPr>
              <w:pStyle w:val="bp"/>
              <w:spacing w:before="0" w:after="0"/>
              <w:rPr>
                <w:b/>
                <w:bCs/>
                <w:color w:val="538135" w:themeColor="accent6" w:themeShade="BF"/>
              </w:rPr>
            </w:pPr>
            <w:r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221BB5" w:rsidRPr="00FC06BC" w14:paraId="37560C93" w14:textId="77777777" w:rsidTr="0065269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74F6541" w14:textId="77777777" w:rsidR="00221BB5" w:rsidRPr="00FC06BC" w:rsidRDefault="00221BB5" w:rsidP="00652699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0BEC3606" w14:textId="77777777" w:rsidR="00221BB5" w:rsidRPr="00FC06BC" w:rsidRDefault="00221BB5" w:rsidP="00652699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7FE13BA0" w14:textId="77777777" w:rsidR="00221BB5" w:rsidRPr="00FC06BC" w:rsidRDefault="00221BB5" w:rsidP="00652699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7EB952D8" w14:textId="77777777"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26AC3410" w14:textId="77777777"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221BB5" w:rsidRPr="00FC06BC" w14:paraId="184C5443" w14:textId="77777777" w:rsidTr="0065269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7B2D372B" w14:textId="77777777" w:rsidR="00221BB5" w:rsidRPr="00FC06BC" w:rsidRDefault="00221BB5" w:rsidP="00652699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10AA6FAD" w14:textId="77777777" w:rsidR="00221BB5" w:rsidRPr="00FC06BC" w:rsidRDefault="00221BB5" w:rsidP="00652699">
            <w:pPr>
              <w:pStyle w:val="bp"/>
            </w:pPr>
            <w:r>
              <w:t xml:space="preserve">Player answers question </w:t>
            </w:r>
            <w:r w:rsidR="00DC15E8">
              <w:t>in</w:t>
            </w:r>
            <w:r>
              <w:t>correctly</w:t>
            </w:r>
          </w:p>
        </w:tc>
        <w:tc>
          <w:tcPr>
            <w:tcW w:w="5596" w:type="dxa"/>
          </w:tcPr>
          <w:p w14:paraId="758AE77B" w14:textId="77777777" w:rsidR="00221BB5" w:rsidRPr="00FC06BC" w:rsidRDefault="00DC15E8" w:rsidP="001F16C5">
            <w:pPr>
              <w:pStyle w:val="bp"/>
            </w:pPr>
            <w:r>
              <w:t>3 points will be decreased from</w:t>
            </w:r>
            <w:r w:rsidR="00221BB5">
              <w:t xml:space="preserve"> players score</w:t>
            </w:r>
            <w:r w:rsidR="001F16C5">
              <w:t xml:space="preserve"> and wrong answer turns red with correct answer being shown to player by turning green</w:t>
            </w:r>
          </w:p>
        </w:tc>
        <w:tc>
          <w:tcPr>
            <w:tcW w:w="714" w:type="dxa"/>
          </w:tcPr>
          <w:p w14:paraId="6CDF5D41" w14:textId="77777777" w:rsidR="00221BB5" w:rsidRPr="00FC06BC" w:rsidRDefault="00B42504" w:rsidP="00652699">
            <w:pPr>
              <w:pStyle w:val="bp"/>
              <w:spacing w:before="0" w:after="0"/>
              <w:rPr>
                <w:b/>
              </w:rPr>
            </w:pPr>
            <w:r w:rsidRPr="00B42504"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50098551" w14:textId="77777777" w:rsidR="00221BB5" w:rsidRPr="00FC06BC" w:rsidRDefault="00221BB5" w:rsidP="00652699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43494E07" w14:textId="77777777" w:rsidR="009B2145" w:rsidRDefault="009B2145" w:rsidP="00374830">
      <w:pPr>
        <w:pStyle w:val="bp"/>
        <w:spacing w:before="0" w:after="0"/>
      </w:pPr>
    </w:p>
    <w:p w14:paraId="6E434B84" w14:textId="77777777" w:rsidR="00DC15E8" w:rsidRDefault="00DC15E8" w:rsidP="00374830">
      <w:pPr>
        <w:pStyle w:val="bp"/>
        <w:spacing w:before="0" w:after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1921"/>
        <w:gridCol w:w="2153"/>
        <w:gridCol w:w="2153"/>
        <w:gridCol w:w="2153"/>
        <w:gridCol w:w="2153"/>
      </w:tblGrid>
      <w:tr w:rsidR="00DC15E8" w:rsidRPr="003F7E88" w14:paraId="06E0DDBD" w14:textId="77777777" w:rsidTr="00652699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6B4F327" w14:textId="77777777"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Test Data Table</w:t>
            </w:r>
          </w:p>
        </w:tc>
      </w:tr>
      <w:tr w:rsidR="00DC15E8" w:rsidRPr="00572CE5" w14:paraId="76932FED" w14:textId="77777777" w:rsidTr="00652699"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A74278" w14:textId="77777777" w:rsidR="00DC15E8" w:rsidRPr="00572CE5" w:rsidRDefault="00DC15E8" w:rsidP="00652699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ADF93E" w14:textId="77777777"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1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F3F9EE8" w14:textId="77777777"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2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6C00CE4" w14:textId="77777777"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3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0BB3BCE" w14:textId="77777777"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4</w:t>
            </w:r>
          </w:p>
        </w:tc>
        <w:tc>
          <w:tcPr>
            <w:tcW w:w="2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9F2116D" w14:textId="77777777" w:rsidR="00DC15E8" w:rsidRPr="00572CE5" w:rsidRDefault="00DC15E8" w:rsidP="00652699">
            <w:pPr>
              <w:pStyle w:val="bp"/>
              <w:spacing w:before="0" w:after="0"/>
              <w:jc w:val="center"/>
              <w:rPr>
                <w:b/>
              </w:rPr>
            </w:pPr>
            <w:r w:rsidRPr="00572CE5">
              <w:rPr>
                <w:b/>
              </w:rPr>
              <w:t>5</w:t>
            </w:r>
          </w:p>
        </w:tc>
      </w:tr>
      <w:tr w:rsidR="00DC15E8" w14:paraId="499F12B4" w14:textId="77777777" w:rsidTr="00652699">
        <w:tc>
          <w:tcPr>
            <w:tcW w:w="2417" w:type="dxa"/>
            <w:tcBorders>
              <w:top w:val="single" w:sz="4" w:space="0" w:color="auto"/>
            </w:tcBorders>
            <w:shd w:val="clear" w:color="auto" w:fill="E0E0E0"/>
          </w:tcPr>
          <w:p w14:paraId="07A2932F" w14:textId="77777777" w:rsidR="00DC15E8" w:rsidRPr="00572CE5" w:rsidRDefault="00662B3A" w:rsidP="0065269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Doc was shot in the back because of how much money?</w:t>
            </w:r>
          </w:p>
        </w:tc>
        <w:tc>
          <w:tcPr>
            <w:tcW w:w="1921" w:type="dxa"/>
            <w:tcBorders>
              <w:top w:val="single" w:sz="4" w:space="0" w:color="auto"/>
            </w:tcBorders>
            <w:shd w:val="clear" w:color="auto" w:fill="auto"/>
          </w:tcPr>
          <w:p w14:paraId="02F51DC3" w14:textId="77777777" w:rsidR="00DC15E8" w:rsidRPr="00572CE5" w:rsidRDefault="00662B3A" w:rsidP="00652699">
            <w:pPr>
              <w:pStyle w:val="bp"/>
              <w:spacing w:before="0" w:after="0"/>
              <w:rPr>
                <w:color w:val="0000FF"/>
              </w:rPr>
            </w:pPr>
            <w:r>
              <w:rPr>
                <w:color w:val="0000FF"/>
              </w:rPr>
              <w:t>$50</w:t>
            </w: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14:paraId="10837159" w14:textId="77777777" w:rsidR="00DC15E8" w:rsidRDefault="00DC15E8" w:rsidP="00652699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14:paraId="1DA01CF5" w14:textId="77777777" w:rsidR="00DC15E8" w:rsidRDefault="00DC15E8" w:rsidP="00652699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14:paraId="2283A145" w14:textId="77777777" w:rsidR="00DC15E8" w:rsidRDefault="00DC15E8" w:rsidP="00652699">
            <w:pPr>
              <w:pStyle w:val="bp"/>
              <w:spacing w:before="0" w:after="0"/>
            </w:pPr>
          </w:p>
        </w:tc>
        <w:tc>
          <w:tcPr>
            <w:tcW w:w="2153" w:type="dxa"/>
            <w:tcBorders>
              <w:top w:val="single" w:sz="4" w:space="0" w:color="auto"/>
            </w:tcBorders>
            <w:shd w:val="clear" w:color="auto" w:fill="auto"/>
          </w:tcPr>
          <w:p w14:paraId="2ECEABBC" w14:textId="77777777" w:rsidR="00DC15E8" w:rsidRDefault="00DC15E8" w:rsidP="00652699">
            <w:pPr>
              <w:pStyle w:val="bp"/>
              <w:spacing w:before="0" w:after="0"/>
            </w:pPr>
          </w:p>
        </w:tc>
      </w:tr>
    </w:tbl>
    <w:p w14:paraId="769D6133" w14:textId="77777777" w:rsidR="00DC15E8" w:rsidRDefault="00DC15E8" w:rsidP="00374830">
      <w:pPr>
        <w:pStyle w:val="bp"/>
        <w:spacing w:before="0" w:after="0"/>
      </w:pPr>
    </w:p>
    <w:p w14:paraId="0EA6CB41" w14:textId="77777777" w:rsidR="00DC15E8" w:rsidRDefault="00DC15E8" w:rsidP="00374830">
      <w:pPr>
        <w:pStyle w:val="bp"/>
        <w:spacing w:before="0" w:after="0"/>
      </w:pPr>
    </w:p>
    <w:p w14:paraId="2FD03B7B" w14:textId="77777777" w:rsidR="00DC15E8" w:rsidRDefault="00DC15E8" w:rsidP="00374830">
      <w:pPr>
        <w:pStyle w:val="bp"/>
        <w:spacing w:before="0" w:after="0"/>
      </w:pPr>
    </w:p>
    <w:p w14:paraId="6286A05E" w14:textId="77777777" w:rsidR="00DC15E8" w:rsidRDefault="001F16C5" w:rsidP="00374830">
      <w:pPr>
        <w:pStyle w:val="bp"/>
        <w:spacing w:before="0" w:after="0"/>
      </w:pPr>
      <w:r>
        <w:rPr>
          <w:noProof/>
          <w:lang w:val="en-AU" w:eastAsia="en-AU"/>
        </w:rPr>
        <w:lastRenderedPageBreak/>
        <w:drawing>
          <wp:inline distT="0" distB="0" distL="0" distR="0" wp14:anchorId="150AE7A0" wp14:editId="5E64941A">
            <wp:extent cx="2437765" cy="4038600"/>
            <wp:effectExtent l="0" t="0" r="635" b="0"/>
            <wp:docPr id="2" name="Picture 2" descr="C:\Users\Michelle\AppData\Local\Microsoft\Windows\INetCache\Content.Word\2018-05-21_14-01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helle\AppData\Local\Microsoft\Windows\INetCache\Content.Word\2018-05-21_14-01-2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264" cy="4060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32950" w14:textId="77777777" w:rsidR="00DC15E8" w:rsidRDefault="00DC15E8" w:rsidP="00374830">
      <w:pPr>
        <w:pStyle w:val="bp"/>
        <w:spacing w:before="0" w:after="0"/>
      </w:pPr>
    </w:p>
    <w:p w14:paraId="1714C2DF" w14:textId="77777777" w:rsidR="00DC15E8" w:rsidRDefault="00DC15E8" w:rsidP="00374830">
      <w:pPr>
        <w:pStyle w:val="bp"/>
        <w:spacing w:before="0" w:after="0"/>
      </w:pPr>
    </w:p>
    <w:p w14:paraId="1284B291" w14:textId="77777777" w:rsidR="00DC15E8" w:rsidRDefault="001F16C5" w:rsidP="00374830">
      <w:pPr>
        <w:pStyle w:val="bp"/>
        <w:spacing w:before="0" w:after="0"/>
      </w:pPr>
      <w:r>
        <w:t>Wong answer shown red -5 points score and correct answer shown in green</w:t>
      </w:r>
    </w:p>
    <w:p w14:paraId="07C31815" w14:textId="77777777" w:rsidR="00822647" w:rsidRDefault="00822647" w:rsidP="00374830">
      <w:pPr>
        <w:pStyle w:val="bp"/>
        <w:spacing w:before="0" w:after="0"/>
      </w:pPr>
    </w:p>
    <w:p w14:paraId="627F81F8" w14:textId="77777777" w:rsidR="00822647" w:rsidRDefault="00822647" w:rsidP="00374830">
      <w:pPr>
        <w:pStyle w:val="bp"/>
        <w:spacing w:before="0" w:after="0"/>
      </w:pPr>
    </w:p>
    <w:p w14:paraId="50A9E49B" w14:textId="77777777" w:rsidR="00822647" w:rsidRDefault="00822647" w:rsidP="00374830">
      <w:pPr>
        <w:pStyle w:val="bp"/>
        <w:spacing w:before="0" w:after="0"/>
      </w:pPr>
    </w:p>
    <w:p w14:paraId="20B3DC29" w14:textId="77777777" w:rsidR="00822647" w:rsidRDefault="00822647" w:rsidP="00374830">
      <w:pPr>
        <w:pStyle w:val="bp"/>
        <w:spacing w:before="0" w:after="0"/>
      </w:pPr>
    </w:p>
    <w:p w14:paraId="2F11E02C" w14:textId="77777777" w:rsidR="00822647" w:rsidRDefault="00822647" w:rsidP="00374830">
      <w:pPr>
        <w:pStyle w:val="bp"/>
        <w:spacing w:before="0" w:after="0"/>
      </w:pPr>
    </w:p>
    <w:p w14:paraId="5BD1B234" w14:textId="77777777" w:rsidR="00822647" w:rsidRDefault="00822647" w:rsidP="00374830">
      <w:pPr>
        <w:pStyle w:val="bp"/>
        <w:spacing w:before="0" w:after="0"/>
      </w:pPr>
    </w:p>
    <w:p w14:paraId="16AE53E7" w14:textId="77777777" w:rsidR="00822647" w:rsidRDefault="00822647" w:rsidP="00374830">
      <w:pPr>
        <w:pStyle w:val="bp"/>
        <w:spacing w:before="0" w:after="0"/>
      </w:pPr>
    </w:p>
    <w:p w14:paraId="38D584AF" w14:textId="77777777" w:rsidR="00DC15E8" w:rsidRDefault="00DC15E8" w:rsidP="00374830">
      <w:pPr>
        <w:pStyle w:val="bp"/>
        <w:spacing w:before="0" w:after="0"/>
      </w:pPr>
    </w:p>
    <w:p w14:paraId="724FF727" w14:textId="77777777" w:rsidR="00DC15E8" w:rsidRDefault="00DC15E8" w:rsidP="00374830">
      <w:pPr>
        <w:pStyle w:val="bp"/>
        <w:spacing w:before="0" w:after="0"/>
      </w:pPr>
    </w:p>
    <w:p w14:paraId="00C97B3F" w14:textId="77777777" w:rsidR="00DC15E8" w:rsidRDefault="00DC15E8" w:rsidP="00374830">
      <w:pPr>
        <w:pStyle w:val="bp"/>
        <w:spacing w:before="0" w:after="0"/>
      </w:pPr>
    </w:p>
    <w:p w14:paraId="4C89DEE7" w14:textId="77777777" w:rsidR="00DC15E8" w:rsidRDefault="00DC15E8" w:rsidP="00374830">
      <w:pPr>
        <w:pStyle w:val="bp"/>
        <w:spacing w:before="0" w:after="0"/>
      </w:pPr>
    </w:p>
    <w:p w14:paraId="6039148A" w14:textId="77777777" w:rsidR="00DC15E8" w:rsidRDefault="00DC15E8" w:rsidP="00374830">
      <w:pPr>
        <w:pStyle w:val="bp"/>
        <w:spacing w:before="0" w:after="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DC15E8" w:rsidRPr="00FC06BC" w14:paraId="47DB20B8" w14:textId="77777777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8D5E886" w14:textId="77777777"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1460FDC" w14:textId="77777777" w:rsidR="00DC15E8" w:rsidRPr="00FC06BC" w:rsidRDefault="00DC15E8" w:rsidP="00652699">
            <w:pPr>
              <w:pStyle w:val="bp"/>
              <w:spacing w:before="0" w:after="0"/>
            </w:pPr>
            <w:r>
              <w:t xml:space="preserve">Play game </w:t>
            </w:r>
          </w:p>
        </w:tc>
      </w:tr>
      <w:tr w:rsidR="00DC15E8" w:rsidRPr="00FC06BC" w14:paraId="298439E1" w14:textId="77777777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C831CB8" w14:textId="77777777"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CF18B93" w14:textId="77777777" w:rsidR="00DC15E8" w:rsidRPr="00FC06BC" w:rsidRDefault="00DC15E8" w:rsidP="00652699">
            <w:pPr>
              <w:pStyle w:val="bp"/>
              <w:spacing w:before="0" w:after="0"/>
            </w:pPr>
            <w:r>
              <w:t xml:space="preserve">Play round-Timer stops round </w:t>
            </w:r>
          </w:p>
        </w:tc>
      </w:tr>
      <w:tr w:rsidR="00DC15E8" w:rsidRPr="00FC06BC" w14:paraId="336D24FF" w14:textId="77777777" w:rsidTr="00652699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0AD3E69" w14:textId="77777777"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1401B89" w14:textId="77777777" w:rsidR="00DC15E8" w:rsidRPr="00FC06BC" w:rsidRDefault="00DC15E8" w:rsidP="00DC15E8">
            <w:pPr>
              <w:pStyle w:val="bp"/>
            </w:pPr>
            <w:r w:rsidRPr="00FC06BC">
              <w:t xml:space="preserve">Verify that </w:t>
            </w:r>
            <w:r>
              <w:t>round timer works</w:t>
            </w:r>
          </w:p>
        </w:tc>
      </w:tr>
      <w:tr w:rsidR="00DC15E8" w:rsidRPr="00FC06BC" w14:paraId="092B1B9C" w14:textId="77777777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D311663" w14:textId="77777777"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F34C64E" w14:textId="77777777" w:rsidR="00DC15E8" w:rsidRDefault="00DC15E8" w:rsidP="00652699">
            <w:pPr>
              <w:pStyle w:val="bp"/>
            </w:pPr>
            <w:r>
              <w:t xml:space="preserve">User must have chosen either a pre-existing game or a new game </w:t>
            </w:r>
          </w:p>
          <w:p w14:paraId="06A87F5F" w14:textId="77777777" w:rsidR="00DC15E8" w:rsidRPr="00FC06BC" w:rsidRDefault="00DC15E8" w:rsidP="00652699">
            <w:pPr>
              <w:pStyle w:val="bp"/>
            </w:pPr>
            <w:r>
              <w:t>Game screen must be open</w:t>
            </w:r>
          </w:p>
        </w:tc>
      </w:tr>
      <w:tr w:rsidR="00DC15E8" w:rsidRPr="00FC06BC" w14:paraId="28A949DD" w14:textId="77777777" w:rsidTr="00652699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5CED6B5" w14:textId="77777777"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B0FCFF1" w14:textId="77777777" w:rsidR="00DC15E8" w:rsidRPr="00FC06BC" w:rsidRDefault="00DC15E8" w:rsidP="00DC15E8">
            <w:pPr>
              <w:pStyle w:val="bp"/>
            </w:pPr>
            <w:r>
              <w:t>Timer bar should decrease till time runs out</w:t>
            </w:r>
          </w:p>
        </w:tc>
      </w:tr>
      <w:tr w:rsidR="00DC15E8" w:rsidRPr="00FC06BC" w14:paraId="41317BC5" w14:textId="77777777" w:rsidTr="0065269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18359C3" w14:textId="77777777" w:rsidR="00DC15E8" w:rsidRPr="00FC06BC" w:rsidRDefault="00DC15E8" w:rsidP="00652699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7174357" w14:textId="77777777" w:rsidR="00DC15E8" w:rsidRPr="00FC06BC" w:rsidRDefault="00DC15E8" w:rsidP="00652699">
            <w:pPr>
              <w:pStyle w:val="bp"/>
              <w:spacing w:before="0" w:after="0"/>
              <w:rPr>
                <w:b/>
                <w:bCs/>
              </w:rPr>
            </w:pPr>
          </w:p>
          <w:p w14:paraId="427F2E9B" w14:textId="77777777" w:rsidR="00DC15E8" w:rsidRPr="00FC06BC" w:rsidRDefault="00DC15E8" w:rsidP="00652699">
            <w:pPr>
              <w:pStyle w:val="bp"/>
              <w:spacing w:before="0" w:after="0"/>
              <w:rPr>
                <w:b/>
                <w:bCs/>
              </w:rPr>
            </w:pPr>
          </w:p>
          <w:p w14:paraId="242BD906" w14:textId="77777777" w:rsidR="00DC15E8" w:rsidRPr="00FC06BC" w:rsidRDefault="00DC15E8" w:rsidP="00652699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DC15E8" w:rsidRPr="00FC06BC" w14:paraId="103A785E" w14:textId="77777777" w:rsidTr="00652699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265FE13" w14:textId="77777777" w:rsidR="00DC15E8" w:rsidRPr="00FC06BC" w:rsidRDefault="00DC15E8" w:rsidP="00652699">
            <w:pPr>
              <w:pStyle w:val="bp"/>
              <w:rPr>
                <w:b/>
              </w:rPr>
            </w:pPr>
            <w:r w:rsidRPr="00FC06BC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DD0D9A6" w14:textId="77777777" w:rsidR="00DC15E8" w:rsidRPr="00FC06BC" w:rsidRDefault="004B738C" w:rsidP="00652699">
            <w:pPr>
              <w:pStyle w:val="bp"/>
              <w:spacing w:before="0" w:after="0"/>
              <w:rPr>
                <w:b/>
                <w:bCs/>
              </w:rPr>
            </w:pPr>
            <w:r w:rsidRPr="004B738C"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DC15E8" w:rsidRPr="00FC06BC" w14:paraId="076DE40F" w14:textId="77777777" w:rsidTr="0065269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E28776E" w14:textId="77777777" w:rsidR="00DC15E8" w:rsidRPr="00FC06BC" w:rsidRDefault="00DC15E8" w:rsidP="00652699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617A8329" w14:textId="77777777" w:rsidR="00DC15E8" w:rsidRPr="00FC06BC" w:rsidRDefault="00DC15E8" w:rsidP="00652699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3406B1AF" w14:textId="77777777" w:rsidR="00DC15E8" w:rsidRPr="00FC06BC" w:rsidRDefault="00DC15E8" w:rsidP="00652699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7FDB4EBA" w14:textId="77777777"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1B6832B4" w14:textId="77777777"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DC15E8" w:rsidRPr="00FC06BC" w14:paraId="4BBB7F1C" w14:textId="77777777" w:rsidTr="0065269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1DD2BD90" w14:textId="77777777" w:rsidR="00DC15E8" w:rsidRPr="00FC06BC" w:rsidRDefault="00DC15E8" w:rsidP="00652699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38BEF3F0" w14:textId="77777777" w:rsidR="00DC15E8" w:rsidRPr="00FC06BC" w:rsidRDefault="00DC15E8" w:rsidP="00652699">
            <w:pPr>
              <w:pStyle w:val="bp"/>
            </w:pPr>
            <w:r>
              <w:t xml:space="preserve">Question should be displayed with answers </w:t>
            </w:r>
          </w:p>
        </w:tc>
        <w:tc>
          <w:tcPr>
            <w:tcW w:w="5596" w:type="dxa"/>
          </w:tcPr>
          <w:p w14:paraId="10A101A0" w14:textId="77777777" w:rsidR="00DC15E8" w:rsidRPr="00FC06BC" w:rsidRDefault="00DC15E8" w:rsidP="00652699">
            <w:pPr>
              <w:pStyle w:val="bp"/>
            </w:pPr>
            <w:r>
              <w:t>Timer bar at top should decrease till no time left and stop round</w:t>
            </w:r>
          </w:p>
        </w:tc>
        <w:tc>
          <w:tcPr>
            <w:tcW w:w="714" w:type="dxa"/>
          </w:tcPr>
          <w:p w14:paraId="0BC81CE3" w14:textId="77777777" w:rsidR="00DC15E8" w:rsidRPr="00FC06BC" w:rsidRDefault="004B738C" w:rsidP="00652699">
            <w:pPr>
              <w:pStyle w:val="bp"/>
              <w:spacing w:before="0" w:after="0"/>
              <w:rPr>
                <w:b/>
              </w:rPr>
            </w:pPr>
            <w:r w:rsidRPr="004B738C"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1708E811" w14:textId="77777777" w:rsidR="00DC15E8" w:rsidRPr="00FC06BC" w:rsidRDefault="00DC15E8" w:rsidP="00652699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73083215" w14:textId="77777777" w:rsidR="00DC15E8" w:rsidRDefault="00DC15E8" w:rsidP="00374830">
      <w:pPr>
        <w:pStyle w:val="bp"/>
        <w:spacing w:before="0" w:after="0"/>
      </w:pPr>
    </w:p>
    <w:p w14:paraId="1C763276" w14:textId="77777777" w:rsidR="00DC15E8" w:rsidRDefault="00DC15E8" w:rsidP="00374830">
      <w:pPr>
        <w:pStyle w:val="bp"/>
        <w:spacing w:before="0" w:after="0"/>
      </w:pPr>
    </w:p>
    <w:p w14:paraId="7D7AA2D1" w14:textId="77777777" w:rsidR="00DC15E8" w:rsidRDefault="00DC15E8" w:rsidP="00374830">
      <w:pPr>
        <w:pStyle w:val="bp"/>
        <w:spacing w:before="0" w:after="0"/>
      </w:pPr>
    </w:p>
    <w:p w14:paraId="64C536D7" w14:textId="77777777" w:rsidR="00DC15E8" w:rsidRDefault="00DC15E8" w:rsidP="00374830">
      <w:pPr>
        <w:pStyle w:val="bp"/>
        <w:spacing w:before="0" w:after="0"/>
      </w:pPr>
    </w:p>
    <w:p w14:paraId="7CD5CD50" w14:textId="77777777" w:rsidR="00DC15E8" w:rsidRDefault="00DC15E8" w:rsidP="00374830">
      <w:pPr>
        <w:pStyle w:val="bp"/>
        <w:spacing w:before="0" w:after="0"/>
      </w:pPr>
    </w:p>
    <w:p w14:paraId="313275E4" w14:textId="77777777" w:rsidR="00DC15E8" w:rsidRDefault="00DC15E8" w:rsidP="00374830">
      <w:pPr>
        <w:pStyle w:val="bp"/>
        <w:spacing w:before="0" w:after="0"/>
      </w:pPr>
    </w:p>
    <w:p w14:paraId="77E1812B" w14:textId="77777777" w:rsidR="00DC15E8" w:rsidRDefault="00DC15E8" w:rsidP="00374830">
      <w:pPr>
        <w:pStyle w:val="bp"/>
        <w:spacing w:before="0" w:after="0"/>
      </w:pPr>
    </w:p>
    <w:p w14:paraId="21254A8E" w14:textId="77777777" w:rsidR="00DC15E8" w:rsidRDefault="00DC15E8" w:rsidP="00374830">
      <w:pPr>
        <w:pStyle w:val="bp"/>
        <w:spacing w:before="0" w:after="0"/>
      </w:pPr>
    </w:p>
    <w:p w14:paraId="2EA9EDD9" w14:textId="77777777" w:rsidR="00DC15E8" w:rsidRDefault="00DC15E8" w:rsidP="00374830">
      <w:pPr>
        <w:pStyle w:val="bp"/>
        <w:spacing w:before="0" w:after="0"/>
      </w:pPr>
    </w:p>
    <w:p w14:paraId="48166384" w14:textId="77777777" w:rsidR="00DC15E8" w:rsidRDefault="00DC15E8" w:rsidP="00374830">
      <w:pPr>
        <w:pStyle w:val="bp"/>
        <w:spacing w:before="0" w:after="0"/>
      </w:pPr>
    </w:p>
    <w:p w14:paraId="1DF495F3" w14:textId="77777777" w:rsidR="00DC15E8" w:rsidRDefault="00DC15E8" w:rsidP="00374830">
      <w:pPr>
        <w:pStyle w:val="bp"/>
        <w:spacing w:before="0" w:after="0"/>
      </w:pPr>
    </w:p>
    <w:p w14:paraId="4B293A55" w14:textId="77777777" w:rsidR="00DC15E8" w:rsidRDefault="00DC15E8" w:rsidP="00374830">
      <w:pPr>
        <w:pStyle w:val="bp"/>
        <w:spacing w:before="0" w:after="0"/>
      </w:pPr>
    </w:p>
    <w:p w14:paraId="07AFAB6B" w14:textId="77777777" w:rsidR="00DC15E8" w:rsidRDefault="0093084F" w:rsidP="00374830">
      <w:pPr>
        <w:pStyle w:val="bp"/>
        <w:spacing w:before="0" w:after="0"/>
      </w:pPr>
      <w:r>
        <w:rPr>
          <w:noProof/>
        </w:rPr>
        <w:lastRenderedPageBreak/>
        <w:pict w14:anchorId="5392A560">
          <v:shape id="_x0000_s1031" type="#_x0000_t75" style="position:absolute;margin-left:272.25pt;margin-top:0;width:227.25pt;height:380.25pt;z-index:251663360;mso-position-horizontal-relative:margin;mso-position-vertical-relative:margin">
            <v:imagedata r:id="rId15" o:title="2018-05-19_17-51-18"/>
            <w10:wrap type="square" anchorx="margin" anchory="margin"/>
          </v:shape>
        </w:pict>
      </w:r>
      <w:r w:rsidR="00AF1D9B">
        <w:pict w14:anchorId="3BDF3E59">
          <v:shape id="_x0000_i1026" type="#_x0000_t75" style="width:231.75pt;height:381.75pt">
            <v:imagedata r:id="rId16" o:title="2018-05-19_17-51-12"/>
          </v:shape>
        </w:pict>
      </w:r>
    </w:p>
    <w:p w14:paraId="794FE7DB" w14:textId="77777777" w:rsidR="00DC15E8" w:rsidRDefault="00DC15E8" w:rsidP="00374830">
      <w:pPr>
        <w:pStyle w:val="bp"/>
        <w:spacing w:before="0" w:after="0"/>
      </w:pPr>
    </w:p>
    <w:p w14:paraId="097EC169" w14:textId="77777777" w:rsidR="00DC15E8" w:rsidRDefault="00DC15E8" w:rsidP="00374830">
      <w:pPr>
        <w:pStyle w:val="bp"/>
        <w:spacing w:before="0" w:after="0"/>
      </w:pPr>
    </w:p>
    <w:p w14:paraId="5ECE8E91" w14:textId="77777777" w:rsidR="00DC15E8" w:rsidRDefault="001F16C5" w:rsidP="00374830">
      <w:pPr>
        <w:pStyle w:val="bp"/>
        <w:spacing w:before="0" w:after="0"/>
      </w:pPr>
      <w:r>
        <w:t>Timer bar green nearly full                                                              Timer bar less and turned red</w:t>
      </w:r>
    </w:p>
    <w:p w14:paraId="35403E12" w14:textId="77777777" w:rsidR="00DC15E8" w:rsidRDefault="00DC15E8" w:rsidP="00374830">
      <w:pPr>
        <w:pStyle w:val="bp"/>
        <w:spacing w:before="0" w:after="0"/>
      </w:pPr>
    </w:p>
    <w:p w14:paraId="7C9A19DE" w14:textId="77777777" w:rsidR="00DC15E8" w:rsidRDefault="00DC15E8" w:rsidP="00374830">
      <w:pPr>
        <w:pStyle w:val="bp"/>
        <w:spacing w:before="0" w:after="0"/>
      </w:pPr>
    </w:p>
    <w:p w14:paraId="3EDF57FA" w14:textId="77777777" w:rsidR="00DC15E8" w:rsidRDefault="00DC15E8" w:rsidP="00374830">
      <w:pPr>
        <w:pStyle w:val="bp"/>
        <w:spacing w:before="0" w:after="0"/>
      </w:pPr>
    </w:p>
    <w:p w14:paraId="193EF541" w14:textId="77777777" w:rsidR="00DC15E8" w:rsidRDefault="00DC15E8" w:rsidP="00374830">
      <w:pPr>
        <w:pStyle w:val="bp"/>
        <w:spacing w:before="0" w:after="0"/>
      </w:pPr>
    </w:p>
    <w:p w14:paraId="1F537384" w14:textId="77777777" w:rsidR="00DC15E8" w:rsidRDefault="0093084F" w:rsidP="00374830">
      <w:pPr>
        <w:pStyle w:val="bp"/>
        <w:spacing w:before="0" w:after="0"/>
      </w:pPr>
      <w:r>
        <w:rPr>
          <w:noProof/>
        </w:rPr>
        <w:pict w14:anchorId="7E67BA70">
          <v:shape id="_x0000_s1033" type="#_x0000_t75" style="position:absolute;margin-left:303pt;margin-top:14.25pt;width:212.2pt;height:367.6pt;z-index:251667456;mso-position-horizontal-relative:margin;mso-position-vertical-relative:margin">
            <v:imagedata r:id="rId12" o:title="2018-05-19_17-51-24"/>
            <w10:wrap type="square" anchorx="margin" anchory="margin"/>
          </v:shape>
        </w:pict>
      </w:r>
      <w:r w:rsidR="00AF1D9B">
        <w:pict w14:anchorId="6C686048">
          <v:shape id="_x0000_i1027" type="#_x0000_t75" style="width:200.25pt;height:369.75pt">
            <v:imagedata r:id="rId13" o:title="2018-05-19_17-51-22"/>
          </v:shape>
        </w:pict>
      </w:r>
    </w:p>
    <w:p w14:paraId="5F834B92" w14:textId="77777777" w:rsidR="001F16C5" w:rsidRDefault="001F16C5" w:rsidP="00374830">
      <w:pPr>
        <w:pStyle w:val="bp"/>
        <w:spacing w:before="0" w:after="0"/>
      </w:pPr>
    </w:p>
    <w:p w14:paraId="4AF6F7DB" w14:textId="77777777" w:rsidR="001F16C5" w:rsidRDefault="001F16C5" w:rsidP="00374830">
      <w:pPr>
        <w:pStyle w:val="bp"/>
        <w:spacing w:before="0" w:after="0"/>
      </w:pPr>
      <w:r>
        <w:t>Timer red and less still on both screenshots</w:t>
      </w:r>
    </w:p>
    <w:p w14:paraId="7F8F61E6" w14:textId="77777777" w:rsidR="001F16C5" w:rsidRDefault="0093084F" w:rsidP="00374830">
      <w:pPr>
        <w:pStyle w:val="bp"/>
        <w:spacing w:before="0" w:after="0"/>
      </w:pPr>
      <w:r>
        <w:rPr>
          <w:noProof/>
        </w:rPr>
        <w:lastRenderedPageBreak/>
        <w:pict w14:anchorId="7B42A543">
          <v:shape id="_x0000_s1044" type="#_x0000_t75" style="position:absolute;margin-left:263.45pt;margin-top:12pt;width:226.25pt;height:362.35pt;z-index:251673600;mso-position-horizontal-relative:margin;mso-position-vertical-relative:margin">
            <v:imagedata r:id="rId17" o:title="2018-05-23_20-56-47"/>
            <w10:wrap type="square" anchorx="margin" anchory="margin"/>
          </v:shape>
        </w:pict>
      </w:r>
      <w:r>
        <w:rPr>
          <w:noProof/>
        </w:rPr>
        <w:pict w14:anchorId="46CAE5F6">
          <v:shape id="_x0000_s1032" type="#_x0000_t75" style="position:absolute;margin-left:23.25pt;margin-top:12pt;width:206.3pt;height:362.35pt;z-index:251665408;mso-position-horizontal-relative:margin;mso-position-vertical-relative:margin">
            <v:imagedata r:id="rId18" o:title="2018-05-19_17-51-27"/>
            <w10:wrap type="square" anchorx="margin" anchory="margin"/>
          </v:shape>
        </w:pict>
      </w:r>
    </w:p>
    <w:p w14:paraId="3AABB07D" w14:textId="77777777" w:rsidR="001F16C5" w:rsidRDefault="001F16C5" w:rsidP="00374830">
      <w:pPr>
        <w:pStyle w:val="bp"/>
        <w:spacing w:before="0" w:after="0"/>
      </w:pPr>
    </w:p>
    <w:p w14:paraId="679E6FAB" w14:textId="77777777" w:rsidR="001F16C5" w:rsidRDefault="001F16C5" w:rsidP="00374830">
      <w:pPr>
        <w:pStyle w:val="bp"/>
        <w:spacing w:before="0" w:after="0"/>
      </w:pPr>
    </w:p>
    <w:p w14:paraId="442EDF2B" w14:textId="77777777" w:rsidR="001F16C5" w:rsidRDefault="001F16C5" w:rsidP="00374830">
      <w:pPr>
        <w:pStyle w:val="bp"/>
        <w:spacing w:before="0" w:after="0"/>
      </w:pPr>
    </w:p>
    <w:p w14:paraId="55344B9D" w14:textId="77777777" w:rsidR="001F16C5" w:rsidRDefault="001F16C5" w:rsidP="00374830">
      <w:pPr>
        <w:pStyle w:val="bp"/>
        <w:spacing w:before="0" w:after="0"/>
      </w:pPr>
    </w:p>
    <w:p w14:paraId="52459B74" w14:textId="77777777" w:rsidR="001F16C5" w:rsidRDefault="001F16C5" w:rsidP="00374830">
      <w:pPr>
        <w:pStyle w:val="bp"/>
        <w:spacing w:before="0" w:after="0"/>
      </w:pPr>
    </w:p>
    <w:p w14:paraId="53698DAD" w14:textId="77777777" w:rsidR="001F16C5" w:rsidRDefault="001F16C5" w:rsidP="00374830">
      <w:pPr>
        <w:pStyle w:val="bp"/>
        <w:spacing w:before="0" w:after="0"/>
      </w:pPr>
    </w:p>
    <w:p w14:paraId="136D0C34" w14:textId="77777777" w:rsidR="001F16C5" w:rsidRDefault="001F16C5" w:rsidP="00374830">
      <w:pPr>
        <w:pStyle w:val="bp"/>
        <w:spacing w:before="0" w:after="0"/>
      </w:pPr>
    </w:p>
    <w:p w14:paraId="5979DF03" w14:textId="77777777" w:rsidR="001F16C5" w:rsidRDefault="001F16C5" w:rsidP="00374830">
      <w:pPr>
        <w:pStyle w:val="bp"/>
        <w:spacing w:before="0" w:after="0"/>
      </w:pPr>
    </w:p>
    <w:p w14:paraId="336D51CE" w14:textId="77777777" w:rsidR="001F16C5" w:rsidRDefault="001F16C5" w:rsidP="00374830">
      <w:pPr>
        <w:pStyle w:val="bp"/>
        <w:spacing w:before="0" w:after="0"/>
      </w:pPr>
    </w:p>
    <w:p w14:paraId="03E80BE7" w14:textId="77777777" w:rsidR="001F16C5" w:rsidRDefault="001F16C5" w:rsidP="00374830">
      <w:pPr>
        <w:pStyle w:val="bp"/>
        <w:spacing w:before="0" w:after="0"/>
      </w:pPr>
    </w:p>
    <w:p w14:paraId="781D5C01" w14:textId="77777777" w:rsidR="001F16C5" w:rsidRDefault="001F16C5" w:rsidP="00374830">
      <w:pPr>
        <w:pStyle w:val="bp"/>
        <w:spacing w:before="0" w:after="0"/>
      </w:pPr>
    </w:p>
    <w:p w14:paraId="195F9052" w14:textId="77777777" w:rsidR="001F16C5" w:rsidRDefault="001F16C5" w:rsidP="00374830">
      <w:pPr>
        <w:pStyle w:val="bp"/>
        <w:spacing w:before="0" w:after="0"/>
      </w:pPr>
    </w:p>
    <w:p w14:paraId="02305A4E" w14:textId="77777777" w:rsidR="001F16C5" w:rsidRDefault="001F16C5" w:rsidP="00374830">
      <w:pPr>
        <w:pStyle w:val="bp"/>
        <w:spacing w:before="0" w:after="0"/>
      </w:pPr>
    </w:p>
    <w:p w14:paraId="140524E0" w14:textId="77777777" w:rsidR="001F16C5" w:rsidRDefault="001F16C5" w:rsidP="00374830">
      <w:pPr>
        <w:pStyle w:val="bp"/>
        <w:spacing w:before="0" w:after="0"/>
      </w:pPr>
    </w:p>
    <w:p w14:paraId="2464643F" w14:textId="77777777" w:rsidR="001F16C5" w:rsidRDefault="001F16C5" w:rsidP="00374830">
      <w:pPr>
        <w:pStyle w:val="bp"/>
        <w:spacing w:before="0" w:after="0"/>
      </w:pPr>
    </w:p>
    <w:p w14:paraId="3A667837" w14:textId="77777777" w:rsidR="001F16C5" w:rsidRDefault="001F16C5" w:rsidP="00374830">
      <w:pPr>
        <w:pStyle w:val="bp"/>
        <w:spacing w:before="0" w:after="0"/>
      </w:pPr>
    </w:p>
    <w:p w14:paraId="081E99B8" w14:textId="77777777" w:rsidR="001F16C5" w:rsidRDefault="001F16C5" w:rsidP="00374830">
      <w:pPr>
        <w:pStyle w:val="bp"/>
        <w:spacing w:before="0" w:after="0"/>
      </w:pPr>
    </w:p>
    <w:p w14:paraId="18FBE31D" w14:textId="77777777" w:rsidR="001F16C5" w:rsidRDefault="001F16C5" w:rsidP="00374830">
      <w:pPr>
        <w:pStyle w:val="bp"/>
        <w:spacing w:before="0" w:after="0"/>
      </w:pPr>
    </w:p>
    <w:p w14:paraId="12449D04" w14:textId="77777777" w:rsidR="001F16C5" w:rsidRDefault="001F16C5" w:rsidP="00374830">
      <w:pPr>
        <w:pStyle w:val="bp"/>
        <w:spacing w:before="0" w:after="0"/>
      </w:pPr>
    </w:p>
    <w:p w14:paraId="6D484EE2" w14:textId="77777777" w:rsidR="001F16C5" w:rsidRDefault="001F16C5" w:rsidP="00374830">
      <w:pPr>
        <w:pStyle w:val="bp"/>
        <w:spacing w:before="0" w:after="0"/>
      </w:pPr>
    </w:p>
    <w:p w14:paraId="0A07294B" w14:textId="77777777" w:rsidR="001F16C5" w:rsidRDefault="001F16C5" w:rsidP="00374830">
      <w:pPr>
        <w:pStyle w:val="bp"/>
        <w:spacing w:before="0" w:after="0"/>
      </w:pPr>
    </w:p>
    <w:p w14:paraId="4FC7D905" w14:textId="77777777" w:rsidR="001F16C5" w:rsidRDefault="001F16C5" w:rsidP="00374830">
      <w:pPr>
        <w:pStyle w:val="bp"/>
        <w:spacing w:before="0" w:after="0"/>
      </w:pPr>
    </w:p>
    <w:p w14:paraId="40DD6630" w14:textId="77777777" w:rsidR="001F16C5" w:rsidRDefault="001F16C5" w:rsidP="00374830">
      <w:pPr>
        <w:pStyle w:val="bp"/>
        <w:spacing w:before="0" w:after="0"/>
      </w:pPr>
    </w:p>
    <w:p w14:paraId="08A62352" w14:textId="77777777" w:rsidR="001F16C5" w:rsidRDefault="001F16C5" w:rsidP="00374830">
      <w:pPr>
        <w:pStyle w:val="bp"/>
        <w:spacing w:before="0" w:after="0"/>
      </w:pPr>
    </w:p>
    <w:p w14:paraId="68A5B922" w14:textId="77777777" w:rsidR="001F16C5" w:rsidRDefault="001F16C5" w:rsidP="00374830">
      <w:pPr>
        <w:pStyle w:val="bp"/>
        <w:spacing w:before="0" w:after="0"/>
      </w:pPr>
    </w:p>
    <w:p w14:paraId="38BC3DF8" w14:textId="77777777" w:rsidR="001F16C5" w:rsidRDefault="001F16C5" w:rsidP="00374830">
      <w:pPr>
        <w:pStyle w:val="bp"/>
        <w:spacing w:before="0" w:after="0"/>
      </w:pPr>
    </w:p>
    <w:p w14:paraId="28A22D29" w14:textId="77777777" w:rsidR="001F16C5" w:rsidRDefault="001F16C5" w:rsidP="00374830">
      <w:pPr>
        <w:pStyle w:val="bp"/>
        <w:spacing w:before="0" w:after="0"/>
      </w:pPr>
    </w:p>
    <w:p w14:paraId="70AB3E1B" w14:textId="77777777" w:rsidR="001F16C5" w:rsidRDefault="001F16C5" w:rsidP="00374830">
      <w:pPr>
        <w:pStyle w:val="bp"/>
        <w:spacing w:before="0" w:after="0"/>
      </w:pPr>
    </w:p>
    <w:p w14:paraId="747A8532" w14:textId="77777777" w:rsidR="001F16C5" w:rsidRDefault="001F16C5" w:rsidP="00374830">
      <w:pPr>
        <w:pStyle w:val="bp"/>
        <w:spacing w:before="0" w:after="0"/>
      </w:pPr>
    </w:p>
    <w:p w14:paraId="1B54C4E1" w14:textId="77777777" w:rsidR="001F16C5" w:rsidRDefault="001F16C5" w:rsidP="00374830">
      <w:pPr>
        <w:pStyle w:val="bp"/>
        <w:spacing w:before="0" w:after="0"/>
      </w:pPr>
    </w:p>
    <w:p w14:paraId="1E11AD01" w14:textId="77777777" w:rsidR="001F16C5" w:rsidRDefault="001F16C5" w:rsidP="00EE0CA9">
      <w:pPr>
        <w:pStyle w:val="bp"/>
        <w:spacing w:before="0" w:after="0"/>
        <w:ind w:firstLine="720"/>
      </w:pPr>
      <w:r>
        <w:t xml:space="preserve">Timer bar nearly </w:t>
      </w:r>
      <w:r w:rsidR="00EE0CA9">
        <w:t>gone</w:t>
      </w:r>
      <w:r w:rsidR="00415751">
        <w:t xml:space="preserve">                                                          Timer ran out end of round screen displays</w:t>
      </w:r>
    </w:p>
    <w:p w14:paraId="2726BADC" w14:textId="77777777" w:rsidR="00415751" w:rsidRDefault="00415751" w:rsidP="00EE0CA9">
      <w:pPr>
        <w:pStyle w:val="bp"/>
        <w:spacing w:before="0" w:after="0"/>
        <w:ind w:firstLine="720"/>
      </w:pPr>
    </w:p>
    <w:p w14:paraId="13DB45F1" w14:textId="77777777" w:rsidR="00415751" w:rsidRDefault="00415751" w:rsidP="00EE0CA9">
      <w:pPr>
        <w:pStyle w:val="bp"/>
        <w:spacing w:before="0" w:after="0"/>
        <w:ind w:firstLine="720"/>
      </w:pPr>
    </w:p>
    <w:p w14:paraId="5E16F4FB" w14:textId="77777777" w:rsidR="00415751" w:rsidRDefault="00415751" w:rsidP="00EE0CA9">
      <w:pPr>
        <w:pStyle w:val="bp"/>
        <w:spacing w:before="0" w:after="0"/>
        <w:ind w:firstLine="720"/>
      </w:pPr>
    </w:p>
    <w:p w14:paraId="31C1377F" w14:textId="77777777" w:rsidR="00415751" w:rsidRDefault="00415751" w:rsidP="00EE0CA9">
      <w:pPr>
        <w:pStyle w:val="bp"/>
        <w:spacing w:before="0" w:after="0"/>
        <w:ind w:firstLine="720"/>
      </w:pPr>
    </w:p>
    <w:p w14:paraId="5C7AD5B5" w14:textId="77777777" w:rsidR="00415751" w:rsidRDefault="00415751" w:rsidP="00EE0CA9">
      <w:pPr>
        <w:pStyle w:val="bp"/>
        <w:spacing w:before="0" w:after="0"/>
        <w:ind w:firstLine="720"/>
      </w:pPr>
    </w:p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415751" w:rsidRPr="00FC06BC" w14:paraId="3B5A78D1" w14:textId="77777777" w:rsidTr="00935F6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F656109" w14:textId="77777777"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487FC5" w14:textId="77777777" w:rsidR="00415751" w:rsidRPr="00FC06BC" w:rsidRDefault="00415751" w:rsidP="00935F60">
            <w:pPr>
              <w:pStyle w:val="bp"/>
              <w:spacing w:before="0" w:after="0"/>
            </w:pPr>
            <w:r>
              <w:t xml:space="preserve">Play game </w:t>
            </w:r>
          </w:p>
        </w:tc>
      </w:tr>
      <w:tr w:rsidR="00415751" w:rsidRPr="00FC06BC" w14:paraId="6A62EDAD" w14:textId="77777777" w:rsidTr="00935F6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8D9B202" w14:textId="77777777"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28EC686" w14:textId="77777777" w:rsidR="00415751" w:rsidRPr="00FC06BC" w:rsidRDefault="00415751" w:rsidP="00415751">
            <w:pPr>
              <w:pStyle w:val="bp"/>
              <w:spacing w:before="0" w:after="0"/>
            </w:pPr>
            <w:r>
              <w:t>Play round-Submit score</w:t>
            </w:r>
          </w:p>
        </w:tc>
      </w:tr>
      <w:tr w:rsidR="00415751" w:rsidRPr="00FC06BC" w14:paraId="174630C9" w14:textId="77777777" w:rsidTr="00935F60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044EE5F" w14:textId="77777777"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F799B44" w14:textId="77777777" w:rsidR="00415751" w:rsidRPr="00FC06BC" w:rsidRDefault="00415751" w:rsidP="00273D38">
            <w:pPr>
              <w:pStyle w:val="bp"/>
            </w:pPr>
            <w:r w:rsidRPr="00FC06BC">
              <w:t xml:space="preserve">Verify </w:t>
            </w:r>
            <w:r w:rsidR="00273D38">
              <w:t>that score is submitted at the end of rounds and game</w:t>
            </w:r>
          </w:p>
        </w:tc>
      </w:tr>
      <w:tr w:rsidR="00415751" w:rsidRPr="00FC06BC" w14:paraId="57E38D50" w14:textId="77777777" w:rsidTr="00935F60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ACA4185" w14:textId="77777777"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C40757E" w14:textId="7ADDA88E" w:rsidR="00415751" w:rsidRDefault="00415751" w:rsidP="00935F60">
            <w:pPr>
              <w:pStyle w:val="bp"/>
            </w:pPr>
            <w:r>
              <w:t xml:space="preserve">User must </w:t>
            </w:r>
            <w:r w:rsidR="00273D38">
              <w:t>finish a round or game</w:t>
            </w:r>
            <w:r>
              <w:t xml:space="preserve"> </w:t>
            </w:r>
          </w:p>
          <w:p w14:paraId="0FE82517" w14:textId="77777777" w:rsidR="00415751" w:rsidRPr="00FC06BC" w:rsidRDefault="00415751" w:rsidP="00935F60">
            <w:pPr>
              <w:pStyle w:val="bp"/>
            </w:pPr>
            <w:r>
              <w:t>Game screen must be open</w:t>
            </w:r>
          </w:p>
        </w:tc>
      </w:tr>
      <w:tr w:rsidR="00415751" w:rsidRPr="00FC06BC" w14:paraId="0628CC03" w14:textId="77777777" w:rsidTr="00935F60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FB12B79" w14:textId="77777777"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ADDB2FF" w14:textId="77777777" w:rsidR="00415751" w:rsidRPr="00FC06BC" w:rsidRDefault="00273D38" w:rsidP="00935F60">
            <w:pPr>
              <w:pStyle w:val="bp"/>
            </w:pPr>
            <w:r>
              <w:t>Score should be submitted to database.</w:t>
            </w:r>
          </w:p>
        </w:tc>
      </w:tr>
      <w:tr w:rsidR="00415751" w:rsidRPr="00FC06BC" w14:paraId="6067580E" w14:textId="77777777" w:rsidTr="00935F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6274DBA" w14:textId="77777777" w:rsidR="00415751" w:rsidRPr="00FC06BC" w:rsidRDefault="00415751" w:rsidP="00935F60">
            <w:pPr>
              <w:pStyle w:val="bp"/>
              <w:rPr>
                <w:b/>
              </w:rPr>
            </w:pPr>
            <w:r w:rsidRPr="00FC06BC">
              <w:rPr>
                <w:b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CDDD315" w14:textId="77777777" w:rsidR="00415751" w:rsidRPr="00FC06BC" w:rsidRDefault="00415751" w:rsidP="00935F60">
            <w:pPr>
              <w:pStyle w:val="bp"/>
              <w:spacing w:before="0" w:after="0"/>
              <w:rPr>
                <w:b/>
                <w:bCs/>
              </w:rPr>
            </w:pPr>
          </w:p>
          <w:p w14:paraId="34F77F6E" w14:textId="77777777" w:rsidR="00415751" w:rsidRPr="00FC06BC" w:rsidRDefault="00415751" w:rsidP="00935F60">
            <w:pPr>
              <w:pStyle w:val="bp"/>
              <w:spacing w:before="0" w:after="0"/>
              <w:rPr>
                <w:b/>
                <w:bCs/>
              </w:rPr>
            </w:pPr>
          </w:p>
          <w:p w14:paraId="15E07EA6" w14:textId="77777777" w:rsidR="00415751" w:rsidRPr="00FC06BC" w:rsidRDefault="00415751" w:rsidP="00935F60">
            <w:pPr>
              <w:pStyle w:val="bp"/>
              <w:spacing w:before="0" w:after="0"/>
              <w:rPr>
                <w:b/>
                <w:bCs/>
              </w:rPr>
            </w:pPr>
          </w:p>
        </w:tc>
      </w:tr>
      <w:tr w:rsidR="00415751" w:rsidRPr="00FC06BC" w14:paraId="0A5307FF" w14:textId="77777777" w:rsidTr="00935F60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7AA024D" w14:textId="77777777" w:rsidR="00415751" w:rsidRPr="00FC06BC" w:rsidRDefault="00415751" w:rsidP="00935F60">
            <w:pPr>
              <w:pStyle w:val="bp"/>
              <w:rPr>
                <w:b/>
              </w:rPr>
            </w:pPr>
            <w:r w:rsidRPr="00FC06BC"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0272F6B" w14:textId="77777777" w:rsidR="00415751" w:rsidRPr="00FC06BC" w:rsidRDefault="002135B0" w:rsidP="00935F60">
            <w:pPr>
              <w:pStyle w:val="bp"/>
              <w:spacing w:before="0" w:after="0"/>
              <w:rPr>
                <w:b/>
                <w:bCs/>
              </w:rPr>
            </w:pPr>
            <w:r w:rsidRPr="002135B0">
              <w:rPr>
                <w:b/>
                <w:bCs/>
                <w:color w:val="538135" w:themeColor="accent6" w:themeShade="BF"/>
              </w:rPr>
              <w:t>Pass</w:t>
            </w:r>
          </w:p>
        </w:tc>
      </w:tr>
      <w:tr w:rsidR="00415751" w:rsidRPr="00FC06BC" w14:paraId="14E60CB6" w14:textId="77777777" w:rsidTr="00935F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E66793C" w14:textId="77777777" w:rsidR="00415751" w:rsidRPr="00FC06BC" w:rsidRDefault="00415751" w:rsidP="00935F60">
            <w:pPr>
              <w:pStyle w:val="bp"/>
              <w:spacing w:before="0" w:after="0"/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2C45C418" w14:textId="77777777" w:rsidR="00415751" w:rsidRPr="00FC06BC" w:rsidRDefault="00415751" w:rsidP="00935F60">
            <w:pPr>
              <w:pStyle w:val="bp"/>
              <w:spacing w:before="0" w:after="0"/>
            </w:pPr>
            <w:r w:rsidRPr="00FC06BC">
              <w:rPr>
                <w:b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0B80A9A2" w14:textId="77777777" w:rsidR="00415751" w:rsidRPr="00FC06BC" w:rsidRDefault="00415751" w:rsidP="00935F60">
            <w:pPr>
              <w:pStyle w:val="bp"/>
              <w:spacing w:before="0" w:after="0"/>
            </w:pPr>
            <w:r w:rsidRPr="00FC06BC">
              <w:rPr>
                <w:b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61F86851" w14:textId="77777777"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11C6DBAC" w14:textId="77777777"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  <w:r w:rsidRPr="00FC06BC">
              <w:rPr>
                <w:b/>
              </w:rPr>
              <w:t>F</w:t>
            </w:r>
          </w:p>
        </w:tc>
      </w:tr>
      <w:tr w:rsidR="00415751" w:rsidRPr="00FC06BC" w14:paraId="576D4FFE" w14:textId="77777777" w:rsidTr="00935F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462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58825092" w14:textId="77777777" w:rsidR="00415751" w:rsidRPr="00FC06BC" w:rsidRDefault="00415751" w:rsidP="00935F60">
            <w:pPr>
              <w:pStyle w:val="bp"/>
              <w:spacing w:before="0" w:after="0"/>
            </w:pPr>
            <w:r>
              <w:t>1</w:t>
            </w: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1A59E28F" w14:textId="77777777" w:rsidR="00415751" w:rsidRPr="00FC06BC" w:rsidRDefault="00273D38" w:rsidP="002135B0">
            <w:pPr>
              <w:pStyle w:val="bp"/>
            </w:pPr>
            <w:r>
              <w:t xml:space="preserve">User </w:t>
            </w:r>
            <w:r w:rsidR="002135B0">
              <w:t>finishes a round and score submits to database if it is the users highest score</w:t>
            </w:r>
            <w:r w:rsidR="00415751">
              <w:t xml:space="preserve"> </w:t>
            </w:r>
          </w:p>
        </w:tc>
        <w:tc>
          <w:tcPr>
            <w:tcW w:w="5596" w:type="dxa"/>
          </w:tcPr>
          <w:p w14:paraId="0555428C" w14:textId="2DE1A1CE" w:rsidR="00415751" w:rsidRPr="00FC06BC" w:rsidRDefault="00273D38" w:rsidP="002135B0">
            <w:pPr>
              <w:pStyle w:val="bp"/>
            </w:pPr>
            <w:r>
              <w:t>Score should be submit</w:t>
            </w:r>
            <w:r w:rsidR="001D216E">
              <w:t>ted</w:t>
            </w:r>
            <w:r>
              <w:t xml:space="preserve"> to the database.</w:t>
            </w:r>
          </w:p>
        </w:tc>
        <w:tc>
          <w:tcPr>
            <w:tcW w:w="714" w:type="dxa"/>
          </w:tcPr>
          <w:p w14:paraId="32E6A9FC" w14:textId="77777777" w:rsidR="00415751" w:rsidRPr="002135B0" w:rsidRDefault="002135B0" w:rsidP="00935F60">
            <w:pPr>
              <w:pStyle w:val="bp"/>
              <w:spacing w:before="0" w:after="0"/>
              <w:rPr>
                <w:b/>
                <w:color w:val="538135" w:themeColor="accent6" w:themeShade="BF"/>
              </w:rPr>
            </w:pPr>
            <w:r w:rsidRPr="002135B0">
              <w:rPr>
                <w:b/>
                <w:color w:val="538135" w:themeColor="accent6" w:themeShade="BF"/>
              </w:rPr>
              <w:t>P</w:t>
            </w:r>
          </w:p>
        </w:tc>
        <w:tc>
          <w:tcPr>
            <w:tcW w:w="714" w:type="dxa"/>
          </w:tcPr>
          <w:p w14:paraId="5613FA11" w14:textId="77777777" w:rsidR="00415751" w:rsidRPr="00FC06BC" w:rsidRDefault="00415751" w:rsidP="00935F60">
            <w:pPr>
              <w:pStyle w:val="bp"/>
              <w:spacing w:before="0" w:after="0"/>
              <w:rPr>
                <w:b/>
              </w:rPr>
            </w:pPr>
          </w:p>
        </w:tc>
      </w:tr>
    </w:tbl>
    <w:p w14:paraId="17A299BE" w14:textId="77777777" w:rsidR="00415751" w:rsidRDefault="00415751" w:rsidP="00EE0CA9">
      <w:pPr>
        <w:pStyle w:val="bp"/>
        <w:spacing w:before="0" w:after="0"/>
        <w:ind w:firstLine="720"/>
      </w:pPr>
    </w:p>
    <w:p w14:paraId="53F0D907" w14:textId="77777777" w:rsidR="002135B0" w:rsidRDefault="002135B0" w:rsidP="00EE0CA9">
      <w:pPr>
        <w:pStyle w:val="bp"/>
        <w:spacing w:before="0" w:after="0"/>
        <w:ind w:firstLine="720"/>
      </w:pPr>
    </w:p>
    <w:p w14:paraId="59C2B490" w14:textId="77777777" w:rsidR="002135B0" w:rsidRDefault="002135B0" w:rsidP="00EE0CA9">
      <w:pPr>
        <w:pStyle w:val="bp"/>
        <w:spacing w:before="0" w:after="0"/>
        <w:ind w:firstLine="720"/>
      </w:pPr>
    </w:p>
    <w:p w14:paraId="1D95DC0B" w14:textId="77777777" w:rsidR="002135B0" w:rsidRDefault="002135B0" w:rsidP="00EE0CA9">
      <w:pPr>
        <w:pStyle w:val="bp"/>
        <w:spacing w:before="0" w:after="0"/>
        <w:ind w:firstLine="720"/>
      </w:pPr>
    </w:p>
    <w:p w14:paraId="192762C6" w14:textId="77777777" w:rsidR="002135B0" w:rsidRDefault="002135B0" w:rsidP="00EE0CA9">
      <w:pPr>
        <w:pStyle w:val="bp"/>
        <w:spacing w:before="0" w:after="0"/>
        <w:ind w:firstLine="720"/>
      </w:pPr>
    </w:p>
    <w:p w14:paraId="1704F211" w14:textId="77777777" w:rsidR="002135B0" w:rsidRDefault="002135B0" w:rsidP="00EE0CA9">
      <w:pPr>
        <w:pStyle w:val="bp"/>
        <w:spacing w:before="0" w:after="0"/>
        <w:ind w:firstLine="720"/>
      </w:pPr>
    </w:p>
    <w:p w14:paraId="33C72921" w14:textId="77777777" w:rsidR="002135B0" w:rsidRDefault="002135B0" w:rsidP="00EE0CA9">
      <w:pPr>
        <w:pStyle w:val="bp"/>
        <w:spacing w:before="0" w:after="0"/>
        <w:ind w:firstLine="720"/>
      </w:pPr>
    </w:p>
    <w:p w14:paraId="7A819E3E" w14:textId="77777777" w:rsidR="002135B0" w:rsidRDefault="002135B0" w:rsidP="00EE0CA9">
      <w:pPr>
        <w:pStyle w:val="bp"/>
        <w:spacing w:before="0" w:after="0"/>
        <w:ind w:firstLine="720"/>
      </w:pPr>
    </w:p>
    <w:p w14:paraId="59A0A6C2" w14:textId="77777777" w:rsidR="002135B0" w:rsidRDefault="002135B0" w:rsidP="00EE0CA9">
      <w:pPr>
        <w:pStyle w:val="bp"/>
        <w:spacing w:before="0" w:after="0"/>
        <w:ind w:firstLine="720"/>
      </w:pPr>
    </w:p>
    <w:p w14:paraId="032A5299" w14:textId="77777777" w:rsidR="002135B0" w:rsidRDefault="002135B0" w:rsidP="00EE0CA9">
      <w:pPr>
        <w:pStyle w:val="bp"/>
        <w:spacing w:before="0" w:after="0"/>
        <w:ind w:firstLine="720"/>
      </w:pPr>
    </w:p>
    <w:p w14:paraId="09AF5D33" w14:textId="77777777" w:rsidR="002135B0" w:rsidRDefault="002135B0" w:rsidP="00EE0CA9">
      <w:pPr>
        <w:pStyle w:val="bp"/>
        <w:spacing w:before="0" w:after="0"/>
        <w:ind w:firstLine="720"/>
      </w:pPr>
    </w:p>
    <w:p w14:paraId="2797280D" w14:textId="77777777" w:rsidR="002135B0" w:rsidRDefault="002135B0" w:rsidP="00EE0CA9">
      <w:pPr>
        <w:pStyle w:val="bp"/>
        <w:spacing w:before="0" w:after="0"/>
        <w:ind w:firstLine="720"/>
      </w:pPr>
    </w:p>
    <w:p w14:paraId="6CE83FDF" w14:textId="77777777" w:rsidR="002135B0" w:rsidRDefault="002135B0" w:rsidP="00EE0CA9">
      <w:pPr>
        <w:pStyle w:val="bp"/>
        <w:spacing w:before="0" w:after="0"/>
        <w:ind w:firstLine="720"/>
      </w:pPr>
    </w:p>
    <w:p w14:paraId="24E731B5" w14:textId="77777777" w:rsidR="002135B0" w:rsidRDefault="002135B0" w:rsidP="00EE0CA9">
      <w:pPr>
        <w:pStyle w:val="bp"/>
        <w:spacing w:before="0" w:after="0"/>
        <w:ind w:firstLine="720"/>
      </w:pPr>
    </w:p>
    <w:p w14:paraId="546AA6F9" w14:textId="77777777" w:rsidR="002135B0" w:rsidRDefault="002135B0" w:rsidP="00EE0CA9">
      <w:pPr>
        <w:pStyle w:val="bp"/>
        <w:spacing w:before="0" w:after="0"/>
        <w:ind w:firstLine="720"/>
      </w:pPr>
    </w:p>
    <w:p w14:paraId="1A947D78" w14:textId="77777777" w:rsidR="002135B0" w:rsidRDefault="0093084F" w:rsidP="00EE0CA9">
      <w:pPr>
        <w:pStyle w:val="bp"/>
        <w:spacing w:before="0" w:after="0"/>
        <w:ind w:firstLine="720"/>
      </w:pPr>
      <w:r>
        <w:rPr>
          <w:noProof/>
        </w:rPr>
        <w:lastRenderedPageBreak/>
        <w:pict w14:anchorId="70E4FA7C">
          <v:shape id="_x0000_s1039" type="#_x0000_t75" style="position:absolute;left:0;text-align:left;margin-left:339.75pt;margin-top:12.75pt;width:300.75pt;height:374.35pt;z-index:251671552;mso-position-horizontal-relative:margin;mso-position-vertical-relative:margin">
            <v:imagedata r:id="rId19" o:title="chrome_2018-05-23_20-42-01"/>
            <w10:wrap type="square" anchorx="margin" anchory="margin"/>
          </v:shape>
        </w:pict>
      </w:r>
    </w:p>
    <w:p w14:paraId="4D9E245B" w14:textId="77777777" w:rsidR="002135B0" w:rsidRDefault="002135B0" w:rsidP="00EE0CA9">
      <w:pPr>
        <w:pStyle w:val="bp"/>
        <w:spacing w:before="0" w:after="0"/>
        <w:ind w:firstLine="720"/>
      </w:pPr>
      <w:r>
        <w:rPr>
          <w:noProof/>
          <w:lang w:val="en-AU" w:eastAsia="en-AU"/>
        </w:rPr>
        <w:drawing>
          <wp:inline distT="0" distB="0" distL="0" distR="0" wp14:anchorId="1B6A6B5F" wp14:editId="5CA5ECF5">
            <wp:extent cx="2714625" cy="4752975"/>
            <wp:effectExtent l="0" t="0" r="9525" b="9525"/>
            <wp:docPr id="3" name="Picture 3" descr="C:\Users\Michelle\AppData\Local\Microsoft\Windows\INetCache\Content.Word\2018-05-23_20-56-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ichelle\AppData\Local\Microsoft\Windows\INetCache\Content.Word\2018-05-23_20-56-4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5A700" w14:textId="77777777" w:rsidR="002135B0" w:rsidRDefault="002135B0" w:rsidP="00EE0CA9">
      <w:pPr>
        <w:pStyle w:val="bp"/>
        <w:spacing w:before="0" w:after="0"/>
        <w:ind w:firstLine="720"/>
      </w:pPr>
    </w:p>
    <w:p w14:paraId="73449313" w14:textId="77777777" w:rsidR="002135B0" w:rsidRDefault="002135B0" w:rsidP="00EE0CA9">
      <w:pPr>
        <w:pStyle w:val="bp"/>
        <w:spacing w:before="0" w:after="0"/>
        <w:ind w:firstLine="720"/>
      </w:pPr>
    </w:p>
    <w:p w14:paraId="28CB2535" w14:textId="77777777" w:rsidR="002135B0" w:rsidRDefault="002135B0" w:rsidP="00EE0CA9">
      <w:pPr>
        <w:pStyle w:val="bp"/>
        <w:spacing w:before="0" w:after="0"/>
        <w:ind w:firstLine="720"/>
      </w:pPr>
      <w:r>
        <w:t>Tester1 gets a new high score                                                                     Database showing tester1’s high score</w:t>
      </w:r>
    </w:p>
    <w:p w14:paraId="145F2BE9" w14:textId="77777777" w:rsidR="002135B0" w:rsidRDefault="002135B0" w:rsidP="00EE0CA9">
      <w:pPr>
        <w:pStyle w:val="bp"/>
        <w:spacing w:before="0" w:after="0"/>
        <w:ind w:firstLine="720"/>
      </w:pPr>
    </w:p>
    <w:p w14:paraId="22245254" w14:textId="77777777" w:rsidR="002135B0" w:rsidRDefault="002135B0" w:rsidP="00EE0CA9">
      <w:pPr>
        <w:pStyle w:val="bp"/>
        <w:spacing w:before="0" w:after="0"/>
        <w:ind w:firstLine="720"/>
      </w:pPr>
    </w:p>
    <w:sectPr w:rsidR="002135B0" w:rsidSect="00A37650">
      <w:headerReference w:type="default" r:id="rId21"/>
      <w:footerReference w:type="even" r:id="rId22"/>
      <w:footerReference w:type="default" r:id="rId23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C2F670F" w16cid:durableId="1EC0D971"/>
  <w16cid:commentId w16cid:paraId="4F986C57" w16cid:durableId="1EC28908"/>
  <w16cid:commentId w16cid:paraId="74A13091" w16cid:durableId="1EC29F8E"/>
  <w16cid:commentId w16cid:paraId="28DF8894" w16cid:durableId="1EC28F33"/>
  <w16cid:commentId w16cid:paraId="22874E7D" w16cid:durableId="1EC28F3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09B1B9" w14:textId="77777777" w:rsidR="0093084F" w:rsidRDefault="0093084F">
      <w:r>
        <w:separator/>
      </w:r>
    </w:p>
  </w:endnote>
  <w:endnote w:type="continuationSeparator" w:id="0">
    <w:p w14:paraId="7C4BC503" w14:textId="77777777" w:rsidR="0093084F" w:rsidRDefault="009308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CBE1AD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9D72FB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B3A471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F1D9B">
      <w:rPr>
        <w:rStyle w:val="PageNumber"/>
        <w:noProof/>
      </w:rPr>
      <w:t>16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F1D9B">
      <w:rPr>
        <w:rStyle w:val="PageNumber"/>
        <w:noProof/>
      </w:rPr>
      <w:t>16</w:t>
    </w:r>
    <w:r>
      <w:rPr>
        <w:rStyle w:val="PageNumber"/>
      </w:rPr>
      <w:fldChar w:fldCharType="end"/>
    </w:r>
  </w:p>
  <w:p w14:paraId="45B870D2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53B506" w14:textId="77777777" w:rsidR="0093084F" w:rsidRDefault="0093084F">
      <w:r>
        <w:separator/>
      </w:r>
    </w:p>
  </w:footnote>
  <w:footnote w:type="continuationSeparator" w:id="0">
    <w:p w14:paraId="3D674637" w14:textId="77777777" w:rsidR="0093084F" w:rsidRDefault="009308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40692102" w14:textId="77777777">
      <w:tc>
        <w:tcPr>
          <w:tcW w:w="6379" w:type="dxa"/>
        </w:tcPr>
        <w:p w14:paraId="51E826AC" w14:textId="77777777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14:paraId="52206901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1E760A43" w14:textId="77777777">
      <w:tc>
        <w:tcPr>
          <w:tcW w:w="6379" w:type="dxa"/>
        </w:tcPr>
        <w:p w14:paraId="1C2414CF" w14:textId="77777777" w:rsidR="00A37650" w:rsidRDefault="005675E5" w:rsidP="000E76F5">
          <w:r>
            <w:t>Play Game</w:t>
          </w:r>
        </w:p>
      </w:tc>
      <w:tc>
        <w:tcPr>
          <w:tcW w:w="3179" w:type="dxa"/>
        </w:tcPr>
        <w:p w14:paraId="2F3EFCD3" w14:textId="24B10FF6" w:rsidR="00A37650" w:rsidRDefault="00A37650" w:rsidP="00E43293">
          <w:r>
            <w:t xml:space="preserve">  Date:  </w:t>
          </w:r>
          <w:r w:rsidR="00E43293">
            <w:t>09/06/2018</w:t>
          </w:r>
        </w:p>
      </w:tc>
    </w:tr>
  </w:tbl>
  <w:p w14:paraId="31747D7D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D2"/>
    <w:rsid w:val="00024113"/>
    <w:rsid w:val="000278E8"/>
    <w:rsid w:val="00035ACE"/>
    <w:rsid w:val="00036ABF"/>
    <w:rsid w:val="00037A8E"/>
    <w:rsid w:val="000449EF"/>
    <w:rsid w:val="0004651B"/>
    <w:rsid w:val="000549E7"/>
    <w:rsid w:val="000602FF"/>
    <w:rsid w:val="00090A99"/>
    <w:rsid w:val="00096482"/>
    <w:rsid w:val="000D5952"/>
    <w:rsid w:val="000E3C24"/>
    <w:rsid w:val="000E76F5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D216E"/>
    <w:rsid w:val="001F01F4"/>
    <w:rsid w:val="001F16C5"/>
    <w:rsid w:val="001F6448"/>
    <w:rsid w:val="001F7C68"/>
    <w:rsid w:val="002052B0"/>
    <w:rsid w:val="00205D7F"/>
    <w:rsid w:val="00212269"/>
    <w:rsid w:val="00212A3D"/>
    <w:rsid w:val="002135B0"/>
    <w:rsid w:val="002149B2"/>
    <w:rsid w:val="00221BB5"/>
    <w:rsid w:val="00273D38"/>
    <w:rsid w:val="0027731A"/>
    <w:rsid w:val="00285FE4"/>
    <w:rsid w:val="00286954"/>
    <w:rsid w:val="00291668"/>
    <w:rsid w:val="002A7E47"/>
    <w:rsid w:val="002C1B7F"/>
    <w:rsid w:val="002D07CF"/>
    <w:rsid w:val="002D1D0A"/>
    <w:rsid w:val="002D7BA4"/>
    <w:rsid w:val="002E347B"/>
    <w:rsid w:val="00317678"/>
    <w:rsid w:val="00321B0F"/>
    <w:rsid w:val="00331345"/>
    <w:rsid w:val="0034720A"/>
    <w:rsid w:val="00353537"/>
    <w:rsid w:val="00362280"/>
    <w:rsid w:val="00374830"/>
    <w:rsid w:val="00382D26"/>
    <w:rsid w:val="003910B3"/>
    <w:rsid w:val="003A25C3"/>
    <w:rsid w:val="003B1FBF"/>
    <w:rsid w:val="003D2ED7"/>
    <w:rsid w:val="003E3415"/>
    <w:rsid w:val="003E438C"/>
    <w:rsid w:val="003E58F6"/>
    <w:rsid w:val="003F1D6E"/>
    <w:rsid w:val="00411FAB"/>
    <w:rsid w:val="00415751"/>
    <w:rsid w:val="004262A9"/>
    <w:rsid w:val="00434231"/>
    <w:rsid w:val="004451D2"/>
    <w:rsid w:val="0046703C"/>
    <w:rsid w:val="004A0610"/>
    <w:rsid w:val="004A279E"/>
    <w:rsid w:val="004A4B81"/>
    <w:rsid w:val="004A71EF"/>
    <w:rsid w:val="004B738C"/>
    <w:rsid w:val="004D1C11"/>
    <w:rsid w:val="004E420D"/>
    <w:rsid w:val="004F4FB4"/>
    <w:rsid w:val="004F7B53"/>
    <w:rsid w:val="004F7C17"/>
    <w:rsid w:val="0050352C"/>
    <w:rsid w:val="00520EF0"/>
    <w:rsid w:val="00531B5A"/>
    <w:rsid w:val="00536681"/>
    <w:rsid w:val="00540012"/>
    <w:rsid w:val="00553DAD"/>
    <w:rsid w:val="005549CB"/>
    <w:rsid w:val="005675E5"/>
    <w:rsid w:val="005706E3"/>
    <w:rsid w:val="00570854"/>
    <w:rsid w:val="00572CE5"/>
    <w:rsid w:val="00576454"/>
    <w:rsid w:val="005B48A6"/>
    <w:rsid w:val="005E1449"/>
    <w:rsid w:val="005E2ADA"/>
    <w:rsid w:val="005F0EB8"/>
    <w:rsid w:val="00602036"/>
    <w:rsid w:val="00604AE4"/>
    <w:rsid w:val="006127E3"/>
    <w:rsid w:val="00617F9B"/>
    <w:rsid w:val="00620950"/>
    <w:rsid w:val="00635CE7"/>
    <w:rsid w:val="00662B3A"/>
    <w:rsid w:val="00683635"/>
    <w:rsid w:val="006B5D41"/>
    <w:rsid w:val="006C54E6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7F2DB6"/>
    <w:rsid w:val="00800C1D"/>
    <w:rsid w:val="00821B7F"/>
    <w:rsid w:val="00822647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D3C63"/>
    <w:rsid w:val="008E5B7B"/>
    <w:rsid w:val="008F0C91"/>
    <w:rsid w:val="00913D07"/>
    <w:rsid w:val="00915018"/>
    <w:rsid w:val="0093084F"/>
    <w:rsid w:val="0093214E"/>
    <w:rsid w:val="009322A3"/>
    <w:rsid w:val="0093488F"/>
    <w:rsid w:val="00981DE1"/>
    <w:rsid w:val="00983E57"/>
    <w:rsid w:val="009847E2"/>
    <w:rsid w:val="009910B6"/>
    <w:rsid w:val="009B2145"/>
    <w:rsid w:val="009C06FE"/>
    <w:rsid w:val="009C4C9A"/>
    <w:rsid w:val="009D1046"/>
    <w:rsid w:val="009E2570"/>
    <w:rsid w:val="00A11301"/>
    <w:rsid w:val="00A15D2E"/>
    <w:rsid w:val="00A17853"/>
    <w:rsid w:val="00A30AD6"/>
    <w:rsid w:val="00A37650"/>
    <w:rsid w:val="00A46037"/>
    <w:rsid w:val="00A524BB"/>
    <w:rsid w:val="00A6090E"/>
    <w:rsid w:val="00A72B6A"/>
    <w:rsid w:val="00A739C2"/>
    <w:rsid w:val="00A857E6"/>
    <w:rsid w:val="00AB1975"/>
    <w:rsid w:val="00AB1A12"/>
    <w:rsid w:val="00AB2DEE"/>
    <w:rsid w:val="00AC35E1"/>
    <w:rsid w:val="00AD452D"/>
    <w:rsid w:val="00AE4B2D"/>
    <w:rsid w:val="00AF1D9B"/>
    <w:rsid w:val="00B12289"/>
    <w:rsid w:val="00B137E9"/>
    <w:rsid w:val="00B147AF"/>
    <w:rsid w:val="00B3013D"/>
    <w:rsid w:val="00B3144A"/>
    <w:rsid w:val="00B42504"/>
    <w:rsid w:val="00B51973"/>
    <w:rsid w:val="00B5620B"/>
    <w:rsid w:val="00B71A35"/>
    <w:rsid w:val="00BA717F"/>
    <w:rsid w:val="00BE7360"/>
    <w:rsid w:val="00BE784F"/>
    <w:rsid w:val="00BF5FC1"/>
    <w:rsid w:val="00C05D0A"/>
    <w:rsid w:val="00C070A0"/>
    <w:rsid w:val="00C07137"/>
    <w:rsid w:val="00C074E2"/>
    <w:rsid w:val="00C1330D"/>
    <w:rsid w:val="00C229AB"/>
    <w:rsid w:val="00C30EA5"/>
    <w:rsid w:val="00C32112"/>
    <w:rsid w:val="00C34B6E"/>
    <w:rsid w:val="00C4752B"/>
    <w:rsid w:val="00C87E36"/>
    <w:rsid w:val="00C94212"/>
    <w:rsid w:val="00CC47D2"/>
    <w:rsid w:val="00CC74EE"/>
    <w:rsid w:val="00CD6734"/>
    <w:rsid w:val="00CF25C1"/>
    <w:rsid w:val="00CF4BF4"/>
    <w:rsid w:val="00D010AF"/>
    <w:rsid w:val="00D123D1"/>
    <w:rsid w:val="00D24817"/>
    <w:rsid w:val="00D63FFC"/>
    <w:rsid w:val="00D6646E"/>
    <w:rsid w:val="00D664F5"/>
    <w:rsid w:val="00D71228"/>
    <w:rsid w:val="00D74923"/>
    <w:rsid w:val="00D94615"/>
    <w:rsid w:val="00DA4ABE"/>
    <w:rsid w:val="00DA4AC5"/>
    <w:rsid w:val="00DA503D"/>
    <w:rsid w:val="00DB3DA8"/>
    <w:rsid w:val="00DC15E8"/>
    <w:rsid w:val="00DF0CB1"/>
    <w:rsid w:val="00DF1585"/>
    <w:rsid w:val="00E11BB0"/>
    <w:rsid w:val="00E303EF"/>
    <w:rsid w:val="00E31C60"/>
    <w:rsid w:val="00E334AF"/>
    <w:rsid w:val="00E34904"/>
    <w:rsid w:val="00E3603E"/>
    <w:rsid w:val="00E430D5"/>
    <w:rsid w:val="00E43293"/>
    <w:rsid w:val="00E445C1"/>
    <w:rsid w:val="00E5553C"/>
    <w:rsid w:val="00E70BB1"/>
    <w:rsid w:val="00E769D2"/>
    <w:rsid w:val="00E85E2F"/>
    <w:rsid w:val="00E871F6"/>
    <w:rsid w:val="00E9165F"/>
    <w:rsid w:val="00E965BA"/>
    <w:rsid w:val="00E97890"/>
    <w:rsid w:val="00EA0747"/>
    <w:rsid w:val="00EA2B8F"/>
    <w:rsid w:val="00EA3832"/>
    <w:rsid w:val="00EB04C1"/>
    <w:rsid w:val="00EB45AC"/>
    <w:rsid w:val="00ED1B99"/>
    <w:rsid w:val="00EE05CC"/>
    <w:rsid w:val="00EE0CA9"/>
    <w:rsid w:val="00EF0DE2"/>
    <w:rsid w:val="00EF2C19"/>
    <w:rsid w:val="00F01165"/>
    <w:rsid w:val="00F30EEB"/>
    <w:rsid w:val="00F45076"/>
    <w:rsid w:val="00F909B2"/>
    <w:rsid w:val="00FC1914"/>
    <w:rsid w:val="00FC58BC"/>
    <w:rsid w:val="00FE7760"/>
    <w:rsid w:val="00FF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D7A8FF"/>
  <w15:chartTrackingRefBased/>
  <w15:docId w15:val="{25CDABC7-264E-459F-BF7B-1DE2281D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751"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CommentSubject">
    <w:name w:val="annotation subject"/>
    <w:basedOn w:val="CommentText"/>
    <w:next w:val="CommentText"/>
    <w:link w:val="CommentSubjectChar"/>
    <w:rsid w:val="008D3C63"/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8D3C63"/>
    <w:rPr>
      <w:lang w:val="en-US" w:eastAsia="en-US"/>
    </w:rPr>
  </w:style>
  <w:style w:type="character" w:customStyle="1" w:styleId="CommentSubjectChar">
    <w:name w:val="Comment Subject Char"/>
    <w:basedOn w:val="CommentTextChar"/>
    <w:link w:val="CommentSubject"/>
    <w:rsid w:val="008D3C63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29" Type="http://schemas.microsoft.com/office/2016/09/relationships/commentsIds" Target="commentsId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%20(00000002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 (00000002)</Template>
  <TotalTime>1359</TotalTime>
  <Pages>16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4874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jtulip</dc:creator>
  <cp:keywords/>
  <dc:description/>
  <cp:lastModifiedBy>Michelle Vinall</cp:lastModifiedBy>
  <cp:revision>26</cp:revision>
  <cp:lastPrinted>2003-10-05T22:49:00Z</cp:lastPrinted>
  <dcterms:created xsi:type="dcterms:W3CDTF">2018-05-12T11:37:00Z</dcterms:created>
  <dcterms:modified xsi:type="dcterms:W3CDTF">2018-06-09T09:12:00Z</dcterms:modified>
</cp:coreProperties>
</file>