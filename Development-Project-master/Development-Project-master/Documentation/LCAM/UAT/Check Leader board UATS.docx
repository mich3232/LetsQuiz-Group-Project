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19263EC5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5EEA02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440FFD" w14:textId="77777777" w:rsidR="0034720A" w:rsidRPr="00AB2DEE" w:rsidRDefault="00F32B49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  <w:r w:rsidR="00F37742">
              <w:rPr>
                <w:sz w:val="24"/>
                <w:szCs w:val="24"/>
              </w:rPr>
              <w:t xml:space="preserve"> leader board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 w14:paraId="2FD7D30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B42C79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EF8BEC" w14:textId="77777777" w:rsidR="000E76F5" w:rsidRPr="009B3DFA" w:rsidRDefault="00F32B49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Leader board</w:t>
            </w:r>
          </w:p>
        </w:tc>
      </w:tr>
      <w:tr w:rsidR="000E76F5" w14:paraId="37D18235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C84602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327B9D" w14:textId="77777777" w:rsidR="000E76F5" w:rsidRDefault="00F37742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 board screen should display ten top scores</w:t>
            </w:r>
          </w:p>
          <w:p w14:paraId="7EBD1B69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 w14:paraId="4BBD8E8B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7CF6DA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1713F7" w14:textId="74A7BC73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EC7D53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0465AD7F" w14:textId="77777777" w:rsidR="00AB2DEE" w:rsidRPr="009B3DFA" w:rsidRDefault="00F37742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screen must be open screen </w:t>
            </w:r>
          </w:p>
        </w:tc>
      </w:tr>
      <w:tr w:rsidR="000E76F5" w14:paraId="3B3D6A3E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12472F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41A400" w14:textId="77777777" w:rsidR="000E76F5" w:rsidRPr="009B3DFA" w:rsidRDefault="00F37742" w:rsidP="0005069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be able to see top 10 scores plus their own if not in top 10</w:t>
            </w:r>
          </w:p>
        </w:tc>
      </w:tr>
      <w:tr w:rsidR="00E303EF" w14:paraId="7DD9FD9C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21A8FC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5CAAEF" w14:textId="307A259A" w:rsidR="00E303EF" w:rsidRPr="00504425" w:rsidRDefault="00504425">
            <w:pPr>
              <w:pStyle w:val="bp"/>
              <w:rPr>
                <w:b/>
                <w:bCs/>
                <w:color w:val="FF0000"/>
                <w:sz w:val="24"/>
              </w:rPr>
            </w:pPr>
            <w:commentRangeStart w:id="0"/>
            <w:r>
              <w:rPr>
                <w:b/>
                <w:bCs/>
                <w:color w:val="FF0000"/>
                <w:sz w:val="24"/>
              </w:rPr>
              <w:t>Shows top 10 but the 10</w:t>
            </w:r>
            <w:r w:rsidRPr="00504425">
              <w:rPr>
                <w:b/>
                <w:bCs/>
                <w:color w:val="FF0000"/>
                <w:sz w:val="24"/>
                <w:vertAlign w:val="superscript"/>
              </w:rPr>
              <w:t>th</w:t>
            </w:r>
            <w:r w:rsidR="001F130F">
              <w:rPr>
                <w:b/>
                <w:bCs/>
                <w:color w:val="FF0000"/>
                <w:sz w:val="24"/>
              </w:rPr>
              <w:t xml:space="preserve"> is nearly off the screen note</w:t>
            </w:r>
            <w:r>
              <w:rPr>
                <w:b/>
                <w:bCs/>
                <w:color w:val="FF0000"/>
                <w:sz w:val="24"/>
              </w:rPr>
              <w:t>worthy.</w:t>
            </w:r>
            <w:commentRangeEnd w:id="0"/>
            <w:r w:rsidR="00EC7D53">
              <w:rPr>
                <w:rStyle w:val="CommentReference"/>
              </w:rPr>
              <w:commentReference w:id="0"/>
            </w:r>
            <w:r w:rsidR="002F3631">
              <w:rPr>
                <w:b/>
                <w:bCs/>
                <w:color w:val="FF0000"/>
                <w:sz w:val="24"/>
              </w:rPr>
              <w:t xml:space="preserve"> </w:t>
            </w:r>
            <w:r w:rsidR="002F3631" w:rsidRPr="002F3631">
              <w:rPr>
                <w:b/>
                <w:bCs/>
                <w:color w:val="538135" w:themeColor="accent6" w:themeShade="BF"/>
                <w:sz w:val="24"/>
              </w:rPr>
              <w:t>Added a scroll view to fix this</w:t>
            </w:r>
          </w:p>
          <w:p w14:paraId="7A164F10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4E41A83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2F003A4A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EE34AB3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0B586C6" w14:textId="77777777" w:rsidR="00536681" w:rsidRPr="00F37742" w:rsidRDefault="00F37742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 w:rsidRPr="00F37742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225433AA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6C8F2FD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61EA009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FEE6816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81C06A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6374B65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4890884F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34ECFA9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1814422" w14:textId="77777777" w:rsidR="000E76F5" w:rsidRPr="00854E58" w:rsidRDefault="00050695" w:rsidP="00F3774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F37742">
              <w:rPr>
                <w:sz w:val="24"/>
              </w:rPr>
              <w:t>clicks Leader board button on menu page</w:t>
            </w:r>
            <w:r w:rsidR="00F2079A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14:paraId="671FBFF7" w14:textId="77777777" w:rsidR="000E76F5" w:rsidRDefault="00F37742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Should show Leader board screen with </w:t>
            </w:r>
            <w:r w:rsidRPr="00F37742">
              <w:rPr>
                <w:sz w:val="24"/>
              </w:rPr>
              <w:t>top 10 scores plus their own if not in top 10</w:t>
            </w:r>
          </w:p>
        </w:tc>
        <w:tc>
          <w:tcPr>
            <w:tcW w:w="714" w:type="dxa"/>
          </w:tcPr>
          <w:p w14:paraId="48144AFC" w14:textId="77777777" w:rsidR="000E76F5" w:rsidRPr="006A73A9" w:rsidRDefault="00F37742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4D8D80BC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</w:tbl>
    <w:p w14:paraId="6BCA1AA2" w14:textId="77777777" w:rsidR="00A30AD6" w:rsidRDefault="00A30AD6" w:rsidP="00374830">
      <w:pPr>
        <w:pStyle w:val="bp"/>
        <w:spacing w:before="0" w:after="0"/>
      </w:pPr>
    </w:p>
    <w:p w14:paraId="436CB42F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3C494850" w14:textId="77777777" w:rsidR="00A37650" w:rsidRDefault="00A37650" w:rsidP="00780A9A">
      <w:pPr>
        <w:pStyle w:val="bp"/>
        <w:spacing w:before="0" w:after="0"/>
      </w:pPr>
    </w:p>
    <w:p w14:paraId="62680BB6" w14:textId="77777777" w:rsidR="00725FB4" w:rsidRDefault="00725FB4" w:rsidP="00780A9A">
      <w:pPr>
        <w:pStyle w:val="bp"/>
        <w:spacing w:before="0" w:after="0"/>
      </w:pPr>
    </w:p>
    <w:p w14:paraId="4C963F7A" w14:textId="77777777" w:rsidR="00725FB4" w:rsidRDefault="00725FB4" w:rsidP="00780A9A">
      <w:pPr>
        <w:pStyle w:val="bp"/>
        <w:spacing w:before="0" w:after="0"/>
      </w:pPr>
    </w:p>
    <w:p w14:paraId="3B0DF68D" w14:textId="77777777" w:rsidR="00725FB4" w:rsidRDefault="00725FB4" w:rsidP="00780A9A">
      <w:pPr>
        <w:pStyle w:val="bp"/>
        <w:spacing w:before="0" w:after="0"/>
      </w:pPr>
    </w:p>
    <w:p w14:paraId="21B840C9" w14:textId="77777777" w:rsidR="00725FB4" w:rsidRDefault="00725FB4" w:rsidP="00780A9A">
      <w:pPr>
        <w:pStyle w:val="bp"/>
        <w:spacing w:before="0" w:after="0"/>
      </w:pPr>
    </w:p>
    <w:p w14:paraId="349A3663" w14:textId="77777777" w:rsidR="00725FB4" w:rsidRDefault="00725FB4" w:rsidP="00780A9A">
      <w:pPr>
        <w:pStyle w:val="bp"/>
        <w:spacing w:before="0" w:after="0"/>
      </w:pPr>
    </w:p>
    <w:p w14:paraId="1B2545DD" w14:textId="77777777" w:rsidR="00725FB4" w:rsidRDefault="00725FB4" w:rsidP="00780A9A">
      <w:pPr>
        <w:pStyle w:val="bp"/>
        <w:spacing w:before="0" w:after="0"/>
      </w:pPr>
    </w:p>
    <w:p w14:paraId="7FF5F736" w14:textId="77777777" w:rsidR="00725FB4" w:rsidRDefault="00725FB4" w:rsidP="00780A9A">
      <w:pPr>
        <w:pStyle w:val="bp"/>
        <w:spacing w:before="0" w:after="0"/>
      </w:pPr>
    </w:p>
    <w:p w14:paraId="1A19E135" w14:textId="77777777" w:rsidR="00725FB4" w:rsidRDefault="00725FB4" w:rsidP="00780A9A">
      <w:pPr>
        <w:pStyle w:val="bp"/>
        <w:spacing w:before="0" w:after="0"/>
      </w:pPr>
    </w:p>
    <w:p w14:paraId="6DE17B34" w14:textId="77777777" w:rsidR="00725FB4" w:rsidRDefault="00725FB4" w:rsidP="00780A9A">
      <w:pPr>
        <w:pStyle w:val="bp"/>
        <w:spacing w:before="0" w:after="0"/>
      </w:pPr>
    </w:p>
    <w:p w14:paraId="7E4068A2" w14:textId="77777777" w:rsidR="00725FB4" w:rsidRDefault="00EF27B4" w:rsidP="00780A9A">
      <w:pPr>
        <w:pStyle w:val="bp"/>
        <w:spacing w:before="0" w:after="0"/>
      </w:pPr>
      <w:r>
        <w:rPr>
          <w:noProof/>
        </w:rPr>
        <w:pict w14:anchorId="0354ED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0.5pt;margin-top:22.6pt;width:204pt;height:361.5pt;z-index:251659264;mso-position-horizontal-relative:margin;mso-position-vertical-relative:margin">
            <v:imagedata r:id="rId10" o:title="2018-05-23_21-04-42"/>
            <w10:wrap type="square" anchorx="margin" anchory="margin"/>
          </v:shape>
        </w:pict>
      </w:r>
    </w:p>
    <w:p w14:paraId="07FAFAAD" w14:textId="77777777" w:rsidR="00725FB4" w:rsidRDefault="002F3631" w:rsidP="00780A9A">
      <w:pPr>
        <w:pStyle w:val="bp"/>
        <w:spacing w:before="0" w:after="0"/>
      </w:pPr>
      <w:r>
        <w:pict w14:anchorId="6C32F981">
          <v:shape id="_x0000_i1025" type="#_x0000_t75" style="width:204.75pt;height:361.5pt">
            <v:imagedata r:id="rId11" o:title="2018-05-23_21-19-38"/>
          </v:shape>
        </w:pict>
      </w:r>
    </w:p>
    <w:p w14:paraId="426F8102" w14:textId="77777777" w:rsidR="00725FB4" w:rsidRDefault="00725FB4" w:rsidP="00780A9A">
      <w:pPr>
        <w:pStyle w:val="bp"/>
        <w:spacing w:before="0" w:after="0"/>
      </w:pPr>
    </w:p>
    <w:p w14:paraId="4AB5127A" w14:textId="77777777" w:rsidR="00725FB4" w:rsidRDefault="00725FB4" w:rsidP="00780A9A">
      <w:pPr>
        <w:pStyle w:val="bp"/>
        <w:spacing w:before="0" w:after="0"/>
      </w:pPr>
    </w:p>
    <w:p w14:paraId="1F92A99D" w14:textId="77777777" w:rsidR="00725FB4" w:rsidRDefault="00725FB4" w:rsidP="00780A9A">
      <w:pPr>
        <w:pStyle w:val="bp"/>
        <w:spacing w:before="0" w:after="0"/>
        <w:sectPr w:rsidR="00725FB4">
          <w:headerReference w:type="default" r:id="rId12"/>
          <w:footerReference w:type="even" r:id="rId13"/>
          <w:footerReference w:type="default" r:id="rId14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>
        <w:t xml:space="preserve">Pressing Leader board button                                                            </w:t>
      </w:r>
      <w:r w:rsidR="00504425">
        <w:t xml:space="preserve">Shows top10 scores                  </w:t>
      </w:r>
    </w:p>
    <w:p w14:paraId="5881B6F6" w14:textId="77777777" w:rsidR="00780A9A" w:rsidRDefault="00780A9A" w:rsidP="002F3631">
      <w:pPr>
        <w:pStyle w:val="bp"/>
        <w:spacing w:before="0" w:after="0"/>
      </w:pPr>
      <w:bookmarkStart w:id="1" w:name="_GoBack"/>
      <w:bookmarkEnd w:id="1"/>
    </w:p>
    <w:sectPr w:rsidR="00780A9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arnes Nell" w:date="2018-06-05T10:39:00Z" w:initials="CN">
    <w:p w14:paraId="2088DB4C" w14:textId="37F6397E" w:rsidR="00EC7D53" w:rsidRDefault="00EC7D53">
      <w:pPr>
        <w:pStyle w:val="CommentText"/>
      </w:pPr>
      <w:r>
        <w:rPr>
          <w:rStyle w:val="CommentReference"/>
        </w:rPr>
        <w:annotationRef/>
      </w:r>
      <w:r>
        <w:t>Have added a scroll view, maybe that will help?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88DB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88DB4C" w16cid:durableId="1EC0E6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4C995" w14:textId="77777777" w:rsidR="00EF27B4" w:rsidRDefault="00EF27B4">
      <w:r>
        <w:separator/>
      </w:r>
    </w:p>
  </w:endnote>
  <w:endnote w:type="continuationSeparator" w:id="0">
    <w:p w14:paraId="4590F0D5" w14:textId="77777777" w:rsidR="00EF27B4" w:rsidRDefault="00EF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804A2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1690DE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DE07F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4B9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24B96">
      <w:rPr>
        <w:rStyle w:val="PageNumber"/>
        <w:noProof/>
      </w:rPr>
      <w:t>3</w:t>
    </w:r>
    <w:r>
      <w:rPr>
        <w:rStyle w:val="PageNumber"/>
      </w:rPr>
      <w:fldChar w:fldCharType="end"/>
    </w:r>
  </w:p>
  <w:p w14:paraId="487A5096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5F0E7" w14:textId="77777777" w:rsidR="00EF27B4" w:rsidRDefault="00EF27B4">
      <w:r>
        <w:separator/>
      </w:r>
    </w:p>
  </w:footnote>
  <w:footnote w:type="continuationSeparator" w:id="0">
    <w:p w14:paraId="7C434067" w14:textId="77777777" w:rsidR="00EF27B4" w:rsidRDefault="00EF2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34987D55" w14:textId="77777777">
      <w:tc>
        <w:tcPr>
          <w:tcW w:w="6379" w:type="dxa"/>
        </w:tcPr>
        <w:p w14:paraId="77655275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05193F27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804B490" w14:textId="77777777">
      <w:tc>
        <w:tcPr>
          <w:tcW w:w="6379" w:type="dxa"/>
        </w:tcPr>
        <w:p w14:paraId="590CE844" w14:textId="77777777" w:rsidR="00A37650" w:rsidRDefault="00F32B49" w:rsidP="000E76F5">
          <w:r>
            <w:t>Check</w:t>
          </w:r>
          <w:r w:rsidR="00F37742">
            <w:t xml:space="preserve"> Leader board</w:t>
          </w:r>
        </w:p>
      </w:tc>
      <w:tc>
        <w:tcPr>
          <w:tcW w:w="3179" w:type="dxa"/>
        </w:tcPr>
        <w:p w14:paraId="5F374FFE" w14:textId="77777777" w:rsidR="00A37650" w:rsidRDefault="00A37650" w:rsidP="00B71A35">
          <w:r>
            <w:t xml:space="preserve">  Date:  &lt;dd/mmm/yy&gt;</w:t>
          </w:r>
        </w:p>
      </w:tc>
    </w:tr>
  </w:tbl>
  <w:p w14:paraId="178FEABB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rnes Nell">
    <w15:presenceInfo w15:providerId="Windows Live" w15:userId="988cb3c238eabf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57B"/>
    <w:rsid w:val="001D00C4"/>
    <w:rsid w:val="001F01F4"/>
    <w:rsid w:val="001F130F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3631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4425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A73A9"/>
    <w:rsid w:val="006B5D41"/>
    <w:rsid w:val="006C16E0"/>
    <w:rsid w:val="006D4DE0"/>
    <w:rsid w:val="00702D6A"/>
    <w:rsid w:val="00720507"/>
    <w:rsid w:val="00725FB4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24B96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B5BC0"/>
    <w:rsid w:val="00BE784F"/>
    <w:rsid w:val="00C05D0A"/>
    <w:rsid w:val="00C070A0"/>
    <w:rsid w:val="00C07137"/>
    <w:rsid w:val="00C074E2"/>
    <w:rsid w:val="00C22840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7D53"/>
    <w:rsid w:val="00ED1B99"/>
    <w:rsid w:val="00EE05CC"/>
    <w:rsid w:val="00EF0DE2"/>
    <w:rsid w:val="00EF27B4"/>
    <w:rsid w:val="00EF2C19"/>
    <w:rsid w:val="00F01165"/>
    <w:rsid w:val="00F2079A"/>
    <w:rsid w:val="00F30EEB"/>
    <w:rsid w:val="00F32B49"/>
    <w:rsid w:val="00F37742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73CEC1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557B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EC7D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C7D53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EC7D5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20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</cp:lastModifiedBy>
  <cp:revision>6</cp:revision>
  <cp:lastPrinted>2003-10-05T22:49:00Z</cp:lastPrinted>
  <dcterms:created xsi:type="dcterms:W3CDTF">2018-05-23T11:17:00Z</dcterms:created>
  <dcterms:modified xsi:type="dcterms:W3CDTF">2018-06-06T08:38:00Z</dcterms:modified>
</cp:coreProperties>
</file>