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D21CF" w14:textId="77777777" w:rsidR="003C7438" w:rsidRDefault="00462329">
      <w:pPr>
        <w:pStyle w:val="Title"/>
      </w:pPr>
      <w:r>
        <w:t>Let’s Quiz</w:t>
      </w:r>
    </w:p>
    <w:p w14:paraId="0806C770" w14:textId="58250470" w:rsidR="003C7438" w:rsidRDefault="00534E42">
      <w:pPr>
        <w:pStyle w:val="Title"/>
      </w:pPr>
      <w:r>
        <w:t xml:space="preserve">Elaboration </w:t>
      </w:r>
      <w:r w:rsidR="00A51BE5">
        <w:t>Iteration 1</w:t>
      </w:r>
      <w:r>
        <w:t xml:space="preserve"> (</w:t>
      </w:r>
      <w:r w:rsidR="000D1A4B">
        <w:t>3</w:t>
      </w:r>
      <w:r>
        <w:t>)</w:t>
      </w:r>
    </w:p>
    <w:p w14:paraId="237B3009" w14:textId="77777777"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14:paraId="47EE9E63" w14:textId="77777777" w:rsidR="003C7438" w:rsidRDefault="003C7438" w:rsidP="00612E0C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94"/>
        <w:gridCol w:w="3167"/>
      </w:tblGrid>
      <w:tr w:rsidR="003C7438" w14:paraId="1D908E60" w14:textId="77777777" w:rsidTr="000F239C">
        <w:tc>
          <w:tcPr>
            <w:tcW w:w="7794" w:type="dxa"/>
          </w:tcPr>
          <w:p w14:paraId="283F22FE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</w:tcPr>
          <w:p w14:paraId="192E3AC0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5A186C3F" w14:textId="77777777" w:rsidTr="000F239C">
        <w:tc>
          <w:tcPr>
            <w:tcW w:w="7794" w:type="dxa"/>
          </w:tcPr>
          <w:p w14:paraId="4DB2BC4F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3167" w:type="dxa"/>
          </w:tcPr>
          <w:p w14:paraId="5CEF0ED2" w14:textId="45E73B73" w:rsidR="003C7438" w:rsidRDefault="009A68C3">
            <w:r>
              <w:t>09-04-2018</w:t>
            </w:r>
          </w:p>
        </w:tc>
      </w:tr>
      <w:tr w:rsidR="003C7438" w14:paraId="3E994766" w14:textId="77777777" w:rsidTr="000F239C">
        <w:tc>
          <w:tcPr>
            <w:tcW w:w="7794" w:type="dxa"/>
          </w:tcPr>
          <w:p w14:paraId="75FDA48B" w14:textId="64CB88E6" w:rsidR="003C7438" w:rsidRDefault="00C12513">
            <w:r>
              <w:t xml:space="preserve">Functioning database required </w:t>
            </w:r>
          </w:p>
        </w:tc>
        <w:tc>
          <w:tcPr>
            <w:tcW w:w="3167" w:type="dxa"/>
          </w:tcPr>
          <w:p w14:paraId="1E9E6BC6" w14:textId="30BD00C1" w:rsidR="003C7438" w:rsidRDefault="00C12513">
            <w:r>
              <w:t>13/04/2018</w:t>
            </w:r>
          </w:p>
        </w:tc>
      </w:tr>
      <w:tr w:rsidR="003C7438" w14:paraId="236A4BF7" w14:textId="77777777" w:rsidTr="000F239C">
        <w:tc>
          <w:tcPr>
            <w:tcW w:w="7794" w:type="dxa"/>
          </w:tcPr>
          <w:p w14:paraId="1954DDF0" w14:textId="4E6FB170" w:rsidR="003C7438" w:rsidRDefault="00C12513">
            <w:r>
              <w:t xml:space="preserve">Team members to </w:t>
            </w:r>
            <w:proofErr w:type="spellStart"/>
            <w:r>
              <w:t>comfirm</w:t>
            </w:r>
            <w:proofErr w:type="spellEnd"/>
            <w:r>
              <w:t xml:space="preserve"> they have access to Let’s Quiz back end</w:t>
            </w:r>
          </w:p>
        </w:tc>
        <w:tc>
          <w:tcPr>
            <w:tcW w:w="3167" w:type="dxa"/>
          </w:tcPr>
          <w:p w14:paraId="67D2F768" w14:textId="035B4BB8" w:rsidR="003C7438" w:rsidRDefault="00C12513">
            <w:r>
              <w:t>15/04/2018</w:t>
            </w:r>
          </w:p>
        </w:tc>
      </w:tr>
      <w:tr w:rsidR="00C12513" w14:paraId="5DA54244" w14:textId="77777777" w:rsidTr="000F239C">
        <w:tc>
          <w:tcPr>
            <w:tcW w:w="7794" w:type="dxa"/>
          </w:tcPr>
          <w:p w14:paraId="26ACE51E" w14:textId="0063F56B" w:rsidR="00C12513" w:rsidRDefault="00C12513">
            <w:r>
              <w:t>Facebook developers account created</w:t>
            </w:r>
          </w:p>
        </w:tc>
        <w:tc>
          <w:tcPr>
            <w:tcW w:w="3167" w:type="dxa"/>
          </w:tcPr>
          <w:p w14:paraId="51DE7116" w14:textId="24205E60" w:rsidR="00C12513" w:rsidRDefault="00C12513">
            <w:r>
              <w:t>15/04/2018</w:t>
            </w:r>
          </w:p>
        </w:tc>
      </w:tr>
      <w:tr w:rsidR="00C12513" w14:paraId="21989715" w14:textId="77777777" w:rsidTr="000F239C">
        <w:tc>
          <w:tcPr>
            <w:tcW w:w="7794" w:type="dxa"/>
          </w:tcPr>
          <w:p w14:paraId="2DBA8C63" w14:textId="4524F8EA" w:rsidR="00C12513" w:rsidRDefault="008270E3">
            <w:r>
              <w:t>Documents due for review</w:t>
            </w:r>
          </w:p>
        </w:tc>
        <w:tc>
          <w:tcPr>
            <w:tcW w:w="3167" w:type="dxa"/>
          </w:tcPr>
          <w:p w14:paraId="68A874E0" w14:textId="24DCEF29" w:rsidR="00C12513" w:rsidRDefault="008270E3">
            <w:r>
              <w:t>22/04/2018</w:t>
            </w:r>
          </w:p>
        </w:tc>
      </w:tr>
      <w:tr w:rsidR="003C7438" w14:paraId="4940B2F0" w14:textId="77777777" w:rsidTr="000F239C">
        <w:tc>
          <w:tcPr>
            <w:tcW w:w="7794" w:type="dxa"/>
          </w:tcPr>
          <w:p w14:paraId="3FF10DE2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3167" w:type="dxa"/>
          </w:tcPr>
          <w:p w14:paraId="1DAE7810" w14:textId="5FBA79DE" w:rsidR="003C7438" w:rsidRDefault="0075006F">
            <w:r>
              <w:t>23</w:t>
            </w:r>
            <w:r w:rsidR="00462329">
              <w:t>-April</w:t>
            </w:r>
          </w:p>
        </w:tc>
      </w:tr>
      <w:bookmarkEnd w:id="0"/>
    </w:tbl>
    <w:p w14:paraId="521D72B5" w14:textId="77777777" w:rsidR="003C7438" w:rsidRDefault="003C7438">
      <w:pPr>
        <w:pStyle w:val="BodyText"/>
        <w:ind w:left="0"/>
      </w:pPr>
    </w:p>
    <w:p w14:paraId="4EC67B92" w14:textId="77777777" w:rsidR="003C7438" w:rsidRDefault="008A4D87">
      <w:pPr>
        <w:pStyle w:val="Heading1"/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2F7F6682" w14:textId="4F6965C6" w:rsidR="00462329" w:rsidRDefault="00462329" w:rsidP="00462329">
      <w:r>
        <w:t>1.</w:t>
      </w:r>
      <w:r>
        <w:tab/>
      </w:r>
      <w:r w:rsidR="00AE46FA">
        <w:t>Database Connectivity</w:t>
      </w:r>
      <w:r>
        <w:t xml:space="preserve"> </w:t>
      </w:r>
    </w:p>
    <w:p w14:paraId="092D51AB" w14:textId="575C56DB" w:rsidR="00AE46FA" w:rsidRDefault="00462329" w:rsidP="00462329">
      <w:r>
        <w:t>2.</w:t>
      </w:r>
      <w:r>
        <w:tab/>
      </w:r>
      <w:r w:rsidR="00645772">
        <w:t xml:space="preserve">Set up Facebook accounts and review SKD </w:t>
      </w:r>
    </w:p>
    <w:p w14:paraId="60777ECB" w14:textId="150E60AC" w:rsidR="00AE46FA" w:rsidRDefault="00AE46FA" w:rsidP="005933A6">
      <w:r>
        <w:t xml:space="preserve">3. </w:t>
      </w:r>
      <w:r>
        <w:tab/>
        <w:t>Game GUI development</w:t>
      </w:r>
    </w:p>
    <w:p w14:paraId="0C7CF910" w14:textId="4D378FE2" w:rsidR="00645772" w:rsidRDefault="00645772" w:rsidP="005933A6">
      <w:r>
        <w:t xml:space="preserve">4. </w:t>
      </w:r>
      <w:r>
        <w:tab/>
        <w:t xml:space="preserve">Revise LCOM documents for LCAM </w:t>
      </w:r>
    </w:p>
    <w:p w14:paraId="458C543B" w14:textId="0F2C364A" w:rsidR="00462329" w:rsidRPr="00462329" w:rsidRDefault="00462329" w:rsidP="00AE46FA">
      <w:pPr>
        <w:pStyle w:val="ListParagraph"/>
        <w:ind w:left="768"/>
      </w:pPr>
    </w:p>
    <w:p w14:paraId="33882E75" w14:textId="77777777" w:rsidR="00C40D04" w:rsidRPr="000245C9" w:rsidRDefault="00C40D04" w:rsidP="00C40D04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14:paraId="1EED55DC" w14:textId="4D8675D6" w:rsidR="00E71A27" w:rsidRDefault="00462329" w:rsidP="00E71A27">
      <w:pPr>
        <w:pStyle w:val="InfoBlue"/>
        <w:rPr>
          <w:vanish w:val="0"/>
          <w:color w:val="auto"/>
        </w:rPr>
      </w:pPr>
      <w:r w:rsidRPr="00462329">
        <w:rPr>
          <w:vanish w:val="0"/>
          <w:color w:val="auto"/>
        </w:rPr>
        <w:t>1.</w:t>
      </w:r>
      <w:r w:rsidRPr="00462329">
        <w:rPr>
          <w:vanish w:val="0"/>
        </w:rPr>
        <w:tab/>
      </w:r>
      <w:r w:rsidR="00534E42">
        <w:rPr>
          <w:vanish w:val="0"/>
          <w:color w:val="auto"/>
        </w:rPr>
        <w:t xml:space="preserve">Screen shots and </w:t>
      </w:r>
      <w:proofErr w:type="gramStart"/>
      <w:r w:rsidR="00534E42">
        <w:rPr>
          <w:vanish w:val="0"/>
          <w:color w:val="auto"/>
        </w:rPr>
        <w:t>a</w:t>
      </w:r>
      <w:proofErr w:type="gramEnd"/>
      <w:r w:rsidR="00534E42">
        <w:rPr>
          <w:vanish w:val="0"/>
          <w:color w:val="auto"/>
        </w:rPr>
        <w:t xml:space="preserve"> ERD diagram</w:t>
      </w:r>
      <w:r w:rsidR="00557521">
        <w:rPr>
          <w:vanish w:val="0"/>
          <w:color w:val="auto"/>
        </w:rPr>
        <w:t xml:space="preserve"> of diagram </w:t>
      </w:r>
      <w:r w:rsidR="00E71A27">
        <w:rPr>
          <w:vanish w:val="0"/>
          <w:color w:val="auto"/>
        </w:rPr>
        <w:t>of database set up. It should include no less then a</w:t>
      </w:r>
      <w:r w:rsidR="00E71A27">
        <w:t>A Users</w:t>
      </w:r>
    </w:p>
    <w:p w14:paraId="3A636C48" w14:textId="2DFED877" w:rsidR="00E71A27" w:rsidRDefault="00E71A27" w:rsidP="00E71A27">
      <w:pPr>
        <w:pStyle w:val="BodyText"/>
      </w:pPr>
      <w:r>
        <w:tab/>
        <w:t>a) users table</w:t>
      </w:r>
    </w:p>
    <w:p w14:paraId="24C325A6" w14:textId="43DF25CF" w:rsidR="00E71A27" w:rsidRDefault="00E71A27" w:rsidP="00E71A27">
      <w:pPr>
        <w:pStyle w:val="BodyText"/>
      </w:pPr>
      <w:r>
        <w:tab/>
        <w:t>b) questions table</w:t>
      </w:r>
    </w:p>
    <w:p w14:paraId="62BA45FF" w14:textId="0A880EF0" w:rsidR="00E71A27" w:rsidRDefault="00E71A27" w:rsidP="00E71A27">
      <w:pPr>
        <w:pStyle w:val="BodyText"/>
      </w:pPr>
      <w:r>
        <w:tab/>
        <w:t xml:space="preserve">c) </w:t>
      </w:r>
      <w:proofErr w:type="spellStart"/>
      <w:r>
        <w:t>HighScores</w:t>
      </w:r>
      <w:proofErr w:type="spellEnd"/>
      <w:r>
        <w:t xml:space="preserve"> table</w:t>
      </w:r>
    </w:p>
    <w:p w14:paraId="20B1B5F3" w14:textId="0B429837" w:rsidR="00E71A27" w:rsidRPr="00E71A27" w:rsidRDefault="00E71A27" w:rsidP="00E71A27">
      <w:pPr>
        <w:pStyle w:val="BodyText"/>
      </w:pPr>
      <w:r>
        <w:tab/>
        <w:t xml:space="preserve">d) ongoing games table </w:t>
      </w:r>
    </w:p>
    <w:p w14:paraId="46067384" w14:textId="28972C62" w:rsidR="00462329" w:rsidRDefault="00534E42" w:rsidP="00462329">
      <w:pPr>
        <w:pStyle w:val="InfoBlue"/>
        <w:rPr>
          <w:vanish w:val="0"/>
          <w:color w:val="auto"/>
        </w:rPr>
      </w:pPr>
      <w:r>
        <w:rPr>
          <w:vanish w:val="0"/>
          <w:color w:val="auto"/>
        </w:rPr>
        <w:t xml:space="preserve">2. </w:t>
      </w:r>
      <w:r>
        <w:rPr>
          <w:vanish w:val="0"/>
          <w:color w:val="auto"/>
        </w:rPr>
        <w:tab/>
      </w:r>
      <w:r w:rsidR="002C1AFF">
        <w:rPr>
          <w:vanish w:val="0"/>
          <w:color w:val="auto"/>
        </w:rPr>
        <w:t xml:space="preserve">Screen shots </w:t>
      </w:r>
      <w:r w:rsidR="00557521">
        <w:rPr>
          <w:vanish w:val="0"/>
          <w:color w:val="auto"/>
        </w:rPr>
        <w:t>of documents and accounts set up through Facebook</w:t>
      </w:r>
    </w:p>
    <w:p w14:paraId="18843979" w14:textId="792C3DDB" w:rsidR="002C1AFF" w:rsidRDefault="002C1AFF">
      <w:pPr>
        <w:widowControl/>
        <w:spacing w:line="240" w:lineRule="auto"/>
      </w:pPr>
      <w:r>
        <w:t>3.</w:t>
      </w:r>
      <w:r>
        <w:tab/>
        <w:t>Screen shot</w:t>
      </w:r>
      <w:r w:rsidR="00557521">
        <w:t xml:space="preserve"> of the GUI</w:t>
      </w:r>
    </w:p>
    <w:p w14:paraId="5C188E54" w14:textId="1AD28A75" w:rsidR="00E22378" w:rsidRDefault="002C1AFF" w:rsidP="00F946F8">
      <w:pPr>
        <w:widowControl/>
        <w:spacing w:line="240" w:lineRule="auto"/>
        <w:rPr>
          <w:rFonts w:ascii="Arial" w:hAnsi="Arial" w:cs="Arial"/>
          <w:color w:val="000000"/>
          <w:sz w:val="24"/>
          <w:szCs w:val="24"/>
        </w:rPr>
      </w:pPr>
      <w:r>
        <w:t xml:space="preserve">4. </w:t>
      </w:r>
      <w:r>
        <w:tab/>
        <w:t>Documents submitted to version control</w:t>
      </w:r>
      <w:r w:rsidR="005E7977">
        <w:t xml:space="preserve"> when they meet the criteria for distinction</w:t>
      </w:r>
      <w:r w:rsidR="00E22378">
        <w:t xml:space="preserve"> as outlined below</w:t>
      </w:r>
    </w:p>
    <w:p w14:paraId="2C13082A" w14:textId="4CA47490" w:rsidR="00E22378" w:rsidRDefault="00E22378" w:rsidP="00E22378">
      <w:pPr>
        <w:pStyle w:val="Heading5"/>
        <w:numPr>
          <w:ilvl w:val="0"/>
          <w:numId w:val="0"/>
        </w:numPr>
        <w:spacing w:before="150" w:after="150"/>
        <w:ind w:right="150"/>
        <w:rPr>
          <w:rFonts w:ascii="Arial" w:hAnsi="Arial" w:cs="Arial"/>
          <w:color w:val="000000"/>
          <w:sz w:val="24"/>
          <w:szCs w:val="24"/>
          <w:lang w:val="en-AU" w:eastAsia="en-AU"/>
        </w:rPr>
      </w:pPr>
      <w:r>
        <w:rPr>
          <w:rFonts w:ascii="Arial" w:hAnsi="Arial" w:cs="Arial"/>
          <w:color w:val="000000"/>
          <w:sz w:val="24"/>
          <w:szCs w:val="24"/>
        </w:rPr>
        <w:t>Revised Vision</w:t>
      </w:r>
    </w:p>
    <w:p w14:paraId="2A312B72" w14:textId="0FD36AD1" w:rsidR="00E22378" w:rsidRDefault="00E22378" w:rsidP="00E22378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All DI criteria as specified in LCOM Vision criteria.</w:t>
      </w:r>
    </w:p>
    <w:p w14:paraId="3B5C736E" w14:textId="77777777" w:rsidR="00E22378" w:rsidRDefault="00E22378" w:rsidP="00E22378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Vision has been updated to reflect </w:t>
      </w:r>
      <w:r>
        <w:rPr>
          <w:rStyle w:val="Strong"/>
          <w:rFonts w:ascii="Arial" w:hAnsi="Arial" w:cs="Arial"/>
          <w:color w:val="000000"/>
          <w:sz w:val="16"/>
          <w:szCs w:val="16"/>
        </w:rPr>
        <w:t>most </w:t>
      </w:r>
      <w:r>
        <w:rPr>
          <w:rFonts w:ascii="Arial" w:hAnsi="Arial" w:cs="Arial"/>
          <w:color w:val="000000"/>
          <w:sz w:val="16"/>
          <w:szCs w:val="16"/>
        </w:rPr>
        <w:t>changes in project scope.</w:t>
      </w:r>
    </w:p>
    <w:p w14:paraId="64C51395" w14:textId="77777777" w:rsidR="00E22378" w:rsidRDefault="00E22378" w:rsidP="00E22378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Vision is </w:t>
      </w:r>
      <w:r>
        <w:rPr>
          <w:rStyle w:val="Strong"/>
          <w:rFonts w:ascii="Arial" w:hAnsi="Arial" w:cs="Arial"/>
          <w:color w:val="000000"/>
          <w:sz w:val="16"/>
          <w:szCs w:val="16"/>
        </w:rPr>
        <w:t>mostly </w:t>
      </w:r>
      <w:r>
        <w:rPr>
          <w:rFonts w:ascii="Arial" w:hAnsi="Arial" w:cs="Arial"/>
          <w:color w:val="000000"/>
          <w:sz w:val="16"/>
          <w:szCs w:val="16"/>
        </w:rPr>
        <w:t>consistent with the revised requirement model.</w:t>
      </w:r>
    </w:p>
    <w:p w14:paraId="778D260C" w14:textId="77777777" w:rsidR="00E22378" w:rsidRDefault="00E22378" w:rsidP="00E22378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There is a </w:t>
      </w:r>
      <w:r>
        <w:rPr>
          <w:rStyle w:val="Strong"/>
          <w:rFonts w:ascii="Arial" w:hAnsi="Arial" w:cs="Arial"/>
          <w:color w:val="000000"/>
          <w:sz w:val="16"/>
          <w:szCs w:val="16"/>
        </w:rPr>
        <w:t>change log</w:t>
      </w:r>
      <w:r>
        <w:rPr>
          <w:rFonts w:ascii="Arial" w:hAnsi="Arial" w:cs="Arial"/>
          <w:color w:val="000000"/>
          <w:sz w:val="16"/>
          <w:szCs w:val="16"/>
        </w:rPr>
        <w:t> that </w:t>
      </w:r>
      <w:r>
        <w:rPr>
          <w:rStyle w:val="Strong"/>
          <w:rFonts w:ascii="Arial" w:hAnsi="Arial" w:cs="Arial"/>
          <w:color w:val="000000"/>
          <w:sz w:val="16"/>
          <w:szCs w:val="16"/>
        </w:rPr>
        <w:t xml:space="preserve">records </w:t>
      </w:r>
      <w:proofErr w:type="spellStart"/>
      <w:r>
        <w:rPr>
          <w:rStyle w:val="Strong"/>
          <w:rFonts w:ascii="Arial" w:hAnsi="Arial" w:cs="Arial"/>
          <w:color w:val="000000"/>
          <w:sz w:val="16"/>
          <w:szCs w:val="16"/>
        </w:rPr>
        <w:t>specifc</w:t>
      </w:r>
      <w:proofErr w:type="spellEnd"/>
      <w:r>
        <w:rPr>
          <w:rStyle w:val="Strong"/>
          <w:rFonts w:ascii="Arial" w:hAnsi="Arial" w:cs="Arial"/>
          <w:color w:val="000000"/>
          <w:sz w:val="16"/>
          <w:szCs w:val="16"/>
        </w:rPr>
        <w:t xml:space="preserve"> changes</w:t>
      </w:r>
      <w:r>
        <w:rPr>
          <w:rFonts w:ascii="Arial" w:hAnsi="Arial" w:cs="Arial"/>
          <w:color w:val="000000"/>
          <w:sz w:val="16"/>
          <w:szCs w:val="16"/>
        </w:rPr>
        <w:t> that have been made.</w:t>
      </w:r>
    </w:p>
    <w:p w14:paraId="7CF9A247" w14:textId="35191A70" w:rsidR="00E22378" w:rsidRDefault="00E22378" w:rsidP="00E22378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Vision reflects </w:t>
      </w:r>
      <w:r>
        <w:rPr>
          <w:rStyle w:val="Strong"/>
          <w:rFonts w:ascii="Arial" w:hAnsi="Arial" w:cs="Arial"/>
          <w:color w:val="000000"/>
          <w:sz w:val="16"/>
          <w:szCs w:val="16"/>
        </w:rPr>
        <w:t>most </w:t>
      </w:r>
      <w:r>
        <w:rPr>
          <w:rFonts w:ascii="Arial" w:hAnsi="Arial" w:cs="Arial"/>
          <w:color w:val="000000"/>
          <w:sz w:val="16"/>
          <w:szCs w:val="16"/>
        </w:rPr>
        <w:t>lessons learned and the outcomes of most risk mitigation strategies that have been enacted.</w:t>
      </w:r>
    </w:p>
    <w:p w14:paraId="1A16C773" w14:textId="77777777" w:rsidR="00E22378" w:rsidRDefault="00E22378" w:rsidP="00E22378">
      <w:pPr>
        <w:pStyle w:val="Heading5"/>
        <w:numPr>
          <w:ilvl w:val="0"/>
          <w:numId w:val="0"/>
        </w:numPr>
        <w:spacing w:before="150" w:after="150"/>
        <w:ind w:left="150" w:right="150"/>
        <w:rPr>
          <w:rFonts w:ascii="Arial" w:hAnsi="Arial" w:cs="Arial"/>
          <w:color w:val="000000"/>
          <w:sz w:val="24"/>
          <w:szCs w:val="24"/>
        </w:rPr>
      </w:pPr>
    </w:p>
    <w:p w14:paraId="7C744F4C" w14:textId="15132247" w:rsidR="00E22378" w:rsidRDefault="00E22378" w:rsidP="00E22378">
      <w:pPr>
        <w:pStyle w:val="Heading5"/>
        <w:numPr>
          <w:ilvl w:val="0"/>
          <w:numId w:val="0"/>
        </w:numPr>
        <w:spacing w:before="150" w:after="150"/>
        <w:ind w:left="150" w:right="150"/>
        <w:rPr>
          <w:rFonts w:ascii="Arial" w:hAnsi="Arial" w:cs="Arial"/>
          <w:color w:val="000000"/>
          <w:sz w:val="24"/>
          <w:szCs w:val="24"/>
          <w:lang w:val="en-AU" w:eastAsia="en-AU"/>
        </w:rPr>
      </w:pPr>
      <w:r>
        <w:rPr>
          <w:rFonts w:ascii="Arial" w:hAnsi="Arial" w:cs="Arial"/>
          <w:color w:val="000000"/>
          <w:sz w:val="24"/>
          <w:szCs w:val="24"/>
        </w:rPr>
        <w:t>Revised Requirement Model</w:t>
      </w:r>
    </w:p>
    <w:p w14:paraId="43F2E88F" w14:textId="77777777" w:rsidR="00E22378" w:rsidRDefault="00E22378" w:rsidP="00E22378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All DI criteria as specified in LCOM Requirement Model criteria.</w:t>
      </w:r>
    </w:p>
    <w:p w14:paraId="58D080A7" w14:textId="77777777" w:rsidR="00E22378" w:rsidRDefault="00E22378" w:rsidP="00E22378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requirement model</w:t>
      </w:r>
      <w:r>
        <w:rPr>
          <w:rStyle w:val="Strong"/>
          <w:rFonts w:ascii="Arial" w:hAnsi="Arial" w:cs="Arial"/>
          <w:color w:val="000000"/>
          <w:sz w:val="16"/>
          <w:szCs w:val="16"/>
        </w:rPr>
        <w:t> includes a full use case description for the CCRD use case</w:t>
      </w:r>
      <w:r>
        <w:rPr>
          <w:rFonts w:ascii="Arial" w:hAnsi="Arial" w:cs="Arial"/>
          <w:color w:val="000000"/>
          <w:sz w:val="16"/>
          <w:szCs w:val="16"/>
        </w:rPr>
        <w:t> which identifies the normal and </w:t>
      </w:r>
      <w:r>
        <w:rPr>
          <w:rStyle w:val="Strong"/>
          <w:rFonts w:ascii="Arial" w:hAnsi="Arial" w:cs="Arial"/>
          <w:color w:val="000000"/>
          <w:sz w:val="16"/>
          <w:szCs w:val="16"/>
        </w:rPr>
        <w:t>most </w:t>
      </w:r>
      <w:r>
        <w:rPr>
          <w:rFonts w:ascii="Arial" w:hAnsi="Arial" w:cs="Arial"/>
          <w:color w:val="000000"/>
          <w:sz w:val="16"/>
          <w:szCs w:val="16"/>
        </w:rPr>
        <w:t>alternate and exception flows, and adheres to sound use case description conventions, and also</w:t>
      </w:r>
      <w:r>
        <w:rPr>
          <w:rStyle w:val="Strong"/>
          <w:rFonts w:ascii="Arial" w:hAnsi="Arial" w:cs="Arial"/>
          <w:color w:val="000000"/>
          <w:sz w:val="16"/>
          <w:szCs w:val="16"/>
        </w:rPr>
        <w:t> identifies non-functional requirements</w:t>
      </w:r>
      <w:r>
        <w:rPr>
          <w:rFonts w:ascii="Arial" w:hAnsi="Arial" w:cs="Arial"/>
          <w:color w:val="000000"/>
          <w:sz w:val="16"/>
          <w:szCs w:val="16"/>
        </w:rPr>
        <w:t xml:space="preserve"> for the use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case..</w:t>
      </w:r>
      <w:proofErr w:type="gramEnd"/>
    </w:p>
    <w:p w14:paraId="51E4642D" w14:textId="77777777" w:rsidR="00E22378" w:rsidRDefault="00E22378" w:rsidP="00E22378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>The requirement model sets out a </w:t>
      </w:r>
      <w:r>
        <w:rPr>
          <w:rStyle w:val="Strong"/>
          <w:rFonts w:ascii="Arial" w:hAnsi="Arial" w:cs="Arial"/>
          <w:color w:val="000000"/>
          <w:sz w:val="16"/>
          <w:szCs w:val="16"/>
        </w:rPr>
        <w:t>reasonably thorough</w:t>
      </w:r>
      <w:r>
        <w:rPr>
          <w:rFonts w:ascii="Arial" w:hAnsi="Arial" w:cs="Arial"/>
          <w:color w:val="000000"/>
          <w:sz w:val="16"/>
          <w:szCs w:val="16"/>
        </w:rPr>
        <w:t xml:space="preserve"> set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of  </w:t>
      </w:r>
      <w:r>
        <w:rPr>
          <w:rStyle w:val="Strong"/>
          <w:rFonts w:ascii="Arial" w:hAnsi="Arial" w:cs="Arial"/>
          <w:color w:val="000000"/>
          <w:sz w:val="16"/>
          <w:szCs w:val="16"/>
        </w:rPr>
        <w:t>realistic</w:t>
      </w:r>
      <w:proofErr w:type="gramEnd"/>
      <w:r>
        <w:rPr>
          <w:rStyle w:val="Strong"/>
          <w:rFonts w:ascii="Arial" w:hAnsi="Arial" w:cs="Arial"/>
          <w:color w:val="000000"/>
          <w:sz w:val="16"/>
          <w:szCs w:val="16"/>
        </w:rPr>
        <w:t xml:space="preserve"> and </w:t>
      </w:r>
      <w:proofErr w:type="spellStart"/>
      <w:r>
        <w:rPr>
          <w:rStyle w:val="Strong"/>
          <w:rFonts w:ascii="Arial" w:hAnsi="Arial" w:cs="Arial"/>
          <w:color w:val="000000"/>
          <w:sz w:val="16"/>
          <w:szCs w:val="16"/>
        </w:rPr>
        <w:t>achieveable</w:t>
      </w:r>
      <w:proofErr w:type="spellEnd"/>
      <w:r>
        <w:rPr>
          <w:rStyle w:val="Strong"/>
          <w:rFonts w:ascii="Arial" w:hAnsi="Arial" w:cs="Arial"/>
          <w:color w:val="000000"/>
          <w:sz w:val="16"/>
          <w:szCs w:val="16"/>
        </w:rPr>
        <w:t> specific </w:t>
      </w:r>
      <w:r>
        <w:rPr>
          <w:rFonts w:ascii="Arial" w:hAnsi="Arial" w:cs="Arial"/>
          <w:color w:val="000000"/>
          <w:sz w:val="16"/>
          <w:szCs w:val="16"/>
        </w:rPr>
        <w:t>functional and non-functional goals for the project.</w:t>
      </w:r>
    </w:p>
    <w:p w14:paraId="41E40690" w14:textId="77777777" w:rsidR="00E22378" w:rsidRDefault="00E22378" w:rsidP="00E22378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requirement model reflects </w:t>
      </w:r>
      <w:proofErr w:type="spellStart"/>
      <w:r>
        <w:rPr>
          <w:rStyle w:val="Strong"/>
          <w:rFonts w:ascii="Arial" w:hAnsi="Arial" w:cs="Arial"/>
          <w:color w:val="000000"/>
          <w:sz w:val="16"/>
          <w:szCs w:val="16"/>
        </w:rPr>
        <w:t>most</w:t>
      </w:r>
      <w:r>
        <w:rPr>
          <w:rFonts w:ascii="Arial" w:hAnsi="Arial" w:cs="Arial"/>
          <w:color w:val="000000"/>
          <w:sz w:val="16"/>
          <w:szCs w:val="16"/>
        </w:rPr>
        <w:t>lessons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learned during the Elaboration Phase.</w:t>
      </w:r>
    </w:p>
    <w:p w14:paraId="346AAE8E" w14:textId="77777777" w:rsidR="00E22378" w:rsidRDefault="00E22378" w:rsidP="00E22378">
      <w:pPr>
        <w:pStyle w:val="Heading5"/>
        <w:numPr>
          <w:ilvl w:val="0"/>
          <w:numId w:val="0"/>
        </w:numPr>
        <w:spacing w:before="150" w:after="150"/>
        <w:ind w:left="150" w:right="150"/>
        <w:rPr>
          <w:rFonts w:ascii="Arial" w:hAnsi="Arial" w:cs="Arial"/>
          <w:color w:val="000000"/>
          <w:sz w:val="24"/>
          <w:szCs w:val="24"/>
          <w:lang w:val="en-AU" w:eastAsia="en-AU"/>
        </w:rPr>
      </w:pPr>
      <w:r>
        <w:rPr>
          <w:rFonts w:ascii="Arial" w:hAnsi="Arial" w:cs="Arial"/>
          <w:color w:val="000000"/>
          <w:sz w:val="24"/>
          <w:szCs w:val="24"/>
        </w:rPr>
        <w:t>Final Architecture</w:t>
      </w:r>
    </w:p>
    <w:p w14:paraId="618669B8" w14:textId="4B66DAA2" w:rsidR="00E22378" w:rsidRDefault="00E22378" w:rsidP="00E22378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16"/>
          <w:szCs w:val="16"/>
        </w:rPr>
      </w:pPr>
    </w:p>
    <w:p w14:paraId="676ACF03" w14:textId="77777777" w:rsidR="00E22378" w:rsidRDefault="00E22378" w:rsidP="00E22378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All DI criteria as specified in LCOM Proposed Architecture criteria.</w:t>
      </w:r>
    </w:p>
    <w:p w14:paraId="079495BD" w14:textId="77777777" w:rsidR="00E22378" w:rsidRDefault="00E22378" w:rsidP="00E22378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architecture </w:t>
      </w:r>
      <w:r>
        <w:rPr>
          <w:rStyle w:val="Strong"/>
          <w:rFonts w:ascii="Arial" w:hAnsi="Arial" w:cs="Arial"/>
          <w:color w:val="000000"/>
          <w:sz w:val="16"/>
          <w:szCs w:val="16"/>
        </w:rPr>
        <w:t>explains </w:t>
      </w:r>
      <w:r>
        <w:rPr>
          <w:rFonts w:ascii="Arial" w:hAnsi="Arial" w:cs="Arial"/>
          <w:color w:val="000000"/>
          <w:sz w:val="16"/>
          <w:szCs w:val="16"/>
        </w:rPr>
        <w:t xml:space="preserve">the approach used to implement the CCRD use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case, and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supports </w:t>
      </w:r>
      <w:r>
        <w:rPr>
          <w:rStyle w:val="Strong"/>
          <w:rFonts w:ascii="Arial" w:hAnsi="Arial" w:cs="Arial"/>
          <w:color w:val="000000"/>
          <w:sz w:val="16"/>
          <w:szCs w:val="16"/>
        </w:rPr>
        <w:t>all</w:t>
      </w:r>
      <w:r>
        <w:rPr>
          <w:rFonts w:ascii="Arial" w:hAnsi="Arial" w:cs="Arial"/>
          <w:color w:val="000000"/>
          <w:sz w:val="16"/>
          <w:szCs w:val="16"/>
        </w:rPr>
        <w:t> remaining functionality and system qualities to be implemented.</w:t>
      </w:r>
    </w:p>
    <w:p w14:paraId="6A41197F" w14:textId="77777777" w:rsidR="00E22378" w:rsidRDefault="00E22378" w:rsidP="00E22378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architecture reflects </w:t>
      </w:r>
      <w:r>
        <w:rPr>
          <w:rStyle w:val="Strong"/>
          <w:rFonts w:ascii="Arial" w:hAnsi="Arial" w:cs="Arial"/>
          <w:color w:val="000000"/>
          <w:sz w:val="16"/>
          <w:szCs w:val="16"/>
        </w:rPr>
        <w:t>most</w:t>
      </w:r>
      <w:r>
        <w:rPr>
          <w:rFonts w:ascii="Arial" w:hAnsi="Arial" w:cs="Arial"/>
          <w:color w:val="000000"/>
          <w:sz w:val="16"/>
          <w:szCs w:val="16"/>
        </w:rPr>
        <w:t> lessons learned during the Elaboration Phase.</w:t>
      </w:r>
    </w:p>
    <w:p w14:paraId="43DE5444" w14:textId="4F0A26DE" w:rsidR="00E22378" w:rsidRDefault="00E22378" w:rsidP="00E22378">
      <w:pPr>
        <w:pStyle w:val="Heading5"/>
        <w:numPr>
          <w:ilvl w:val="0"/>
          <w:numId w:val="0"/>
        </w:numPr>
        <w:spacing w:before="150" w:after="150"/>
        <w:ind w:left="150" w:right="15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24"/>
          <w:szCs w:val="24"/>
        </w:rPr>
        <w:t>Revised Project Plan</w:t>
      </w:r>
    </w:p>
    <w:p w14:paraId="0DBD9B00" w14:textId="77777777" w:rsidR="00E22378" w:rsidRDefault="00E22378" w:rsidP="00E22378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The revised project plan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specifes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a  </w:t>
      </w:r>
      <w:r>
        <w:rPr>
          <w:rStyle w:val="Strong"/>
          <w:rFonts w:ascii="Arial" w:hAnsi="Arial" w:cs="Arial"/>
          <w:color w:val="000000"/>
          <w:sz w:val="16"/>
          <w:szCs w:val="16"/>
        </w:rPr>
        <w:t>realistic</w:t>
      </w:r>
      <w:proofErr w:type="gramEnd"/>
      <w:r>
        <w:rPr>
          <w:rStyle w:val="Strong"/>
          <w:rFonts w:ascii="Arial" w:hAnsi="Arial" w:cs="Arial"/>
          <w:color w:val="000000"/>
          <w:sz w:val="16"/>
          <w:szCs w:val="16"/>
        </w:rPr>
        <w:t xml:space="preserve"> and achievable</w:t>
      </w:r>
      <w:r>
        <w:rPr>
          <w:rFonts w:ascii="Arial" w:hAnsi="Arial" w:cs="Arial"/>
          <w:color w:val="000000"/>
          <w:sz w:val="16"/>
          <w:szCs w:val="16"/>
        </w:rPr>
        <w:t> schedule to implement the remaining functional and non-functional requirements of the project, and to complete user acceptance testing and deployment.</w:t>
      </w:r>
    </w:p>
    <w:p w14:paraId="3DEFF451" w14:textId="77777777" w:rsidR="00E22378" w:rsidRDefault="00E22378" w:rsidP="00E22378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plan is </w:t>
      </w:r>
      <w:r>
        <w:rPr>
          <w:rStyle w:val="Strong"/>
          <w:rFonts w:ascii="Arial" w:hAnsi="Arial" w:cs="Arial"/>
          <w:color w:val="000000"/>
          <w:sz w:val="16"/>
          <w:szCs w:val="16"/>
        </w:rPr>
        <w:t>clearly related</w:t>
      </w:r>
      <w:r>
        <w:rPr>
          <w:rFonts w:ascii="Arial" w:hAnsi="Arial" w:cs="Arial"/>
          <w:color w:val="000000"/>
          <w:sz w:val="16"/>
          <w:szCs w:val="16"/>
        </w:rPr>
        <w:t> to the risk prioritisation principles of the UP.</w:t>
      </w:r>
    </w:p>
    <w:p w14:paraId="397C8C6F" w14:textId="77777777" w:rsidR="00E22378" w:rsidRDefault="00E22378" w:rsidP="00E22378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plan specifies functional targets (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ie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use cases to be implemented) for each iteration of the Construction Phase, along with other necessary activities.</w:t>
      </w:r>
    </w:p>
    <w:p w14:paraId="7A246353" w14:textId="77777777" w:rsidR="00E22378" w:rsidRDefault="00E22378" w:rsidP="00E22378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plan makes general allowances for contingencies.</w:t>
      </w:r>
    </w:p>
    <w:p w14:paraId="610361A9" w14:textId="77777777" w:rsidR="00E22378" w:rsidRDefault="00E22378" w:rsidP="00E22378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 </w:t>
      </w:r>
    </w:p>
    <w:p w14:paraId="0F68851B" w14:textId="68664E98" w:rsidR="005933A6" w:rsidRDefault="005933A6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14:paraId="1466CE08" w14:textId="446C7244" w:rsidR="00A15332" w:rsidRPr="00A15332" w:rsidRDefault="00C40D04" w:rsidP="00B7002B">
      <w:pPr>
        <w:pStyle w:val="Heading1"/>
      </w:pPr>
      <w:r>
        <w:lastRenderedPageBreak/>
        <w:t>4</w:t>
      </w:r>
      <w:r w:rsidR="008A4D87">
        <w:t xml:space="preserve">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46FAB99C" w14:textId="77777777"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p w14:paraId="1BAF7210" w14:textId="77777777" w:rsidR="00D8366F" w:rsidRDefault="00D8366F" w:rsidP="000F239C">
      <w:pPr>
        <w:pStyle w:val="Heading1"/>
      </w:pPr>
    </w:p>
    <w:tbl>
      <w:tblPr>
        <w:tblpPr w:leftFromText="180" w:rightFromText="180" w:vertAnchor="text" w:horzAnchor="margin" w:tblpXSpec="center" w:tblpY="212"/>
        <w:tblW w:w="10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170"/>
        <w:gridCol w:w="1080"/>
        <w:gridCol w:w="1080"/>
        <w:gridCol w:w="900"/>
        <w:gridCol w:w="1136"/>
      </w:tblGrid>
      <w:tr w:rsidR="000F239C" w:rsidRPr="009D6937" w14:paraId="51A7DC1A" w14:textId="77777777" w:rsidTr="00DD4A50">
        <w:trPr>
          <w:trHeight w:val="707"/>
        </w:trPr>
        <w:tc>
          <w:tcPr>
            <w:tcW w:w="710" w:type="dxa"/>
            <w:shd w:val="clear" w:color="auto" w:fill="D9D9D9"/>
          </w:tcPr>
          <w:p w14:paraId="34B781DE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</w:tcPr>
          <w:p w14:paraId="7EFDE202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509" w:type="dxa"/>
            <w:shd w:val="clear" w:color="auto" w:fill="D9D9D9"/>
          </w:tcPr>
          <w:p w14:paraId="6CD4680D" w14:textId="77777777" w:rsidR="000F239C" w:rsidRPr="00AE46FA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AE46FA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shd w:val="clear" w:color="auto" w:fill="D9D9D9"/>
          </w:tcPr>
          <w:p w14:paraId="2BA8A858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shd w:val="clear" w:color="auto" w:fill="D9D9D9"/>
          </w:tcPr>
          <w:p w14:paraId="004F07EC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1080" w:type="dxa"/>
            <w:shd w:val="clear" w:color="auto" w:fill="D9D9D9"/>
          </w:tcPr>
          <w:p w14:paraId="72EF94F0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/>
          </w:tcPr>
          <w:p w14:paraId="6C31C1D5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36" w:type="dxa"/>
            <w:shd w:val="clear" w:color="auto" w:fill="D9D9D9"/>
          </w:tcPr>
          <w:p w14:paraId="4BE60057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0F239C" w:rsidRPr="00A15332" w14:paraId="3F6B8C7E" w14:textId="77777777" w:rsidTr="00DD4A50">
        <w:trPr>
          <w:trHeight w:val="255"/>
        </w:trPr>
        <w:tc>
          <w:tcPr>
            <w:tcW w:w="710" w:type="dxa"/>
          </w:tcPr>
          <w:p w14:paraId="2FB3AAC3" w14:textId="3A651C51" w:rsidR="000F239C" w:rsidRPr="00A15332" w:rsidRDefault="0075006F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1.1</w:t>
            </w:r>
          </w:p>
        </w:tc>
        <w:tc>
          <w:tcPr>
            <w:tcW w:w="2376" w:type="dxa"/>
            <w:shd w:val="clear" w:color="auto" w:fill="auto"/>
            <w:noWrap/>
          </w:tcPr>
          <w:p w14:paraId="1AAAC219" w14:textId="378684DA" w:rsidR="000F239C" w:rsidRPr="00187905" w:rsidRDefault="00AE46FA" w:rsidP="00DD4A50">
            <w:r>
              <w:t>Set up database</w:t>
            </w:r>
          </w:p>
        </w:tc>
        <w:tc>
          <w:tcPr>
            <w:tcW w:w="2509" w:type="dxa"/>
          </w:tcPr>
          <w:p w14:paraId="71FB3563" w14:textId="77777777" w:rsidR="000F239C" w:rsidRDefault="00AE46FA" w:rsidP="00DD4A50">
            <w:pPr>
              <w:rPr>
                <w:rFonts w:ascii="Arial" w:hAnsi="Arial" w:cs="Arial"/>
              </w:rPr>
            </w:pPr>
            <w:r w:rsidRPr="00AE46FA">
              <w:rPr>
                <w:rFonts w:ascii="Arial" w:hAnsi="Arial" w:cs="Arial"/>
              </w:rPr>
              <w:t xml:space="preserve">Col to set up database + </w:t>
            </w:r>
            <w:proofErr w:type="spellStart"/>
            <w:r w:rsidRPr="00AE46FA">
              <w:rPr>
                <w:rFonts w:ascii="Arial" w:hAnsi="Arial" w:cs="Arial"/>
              </w:rPr>
              <w:t>sql</w:t>
            </w:r>
            <w:proofErr w:type="spellEnd"/>
            <w:r w:rsidRPr="00AE46FA">
              <w:rPr>
                <w:rFonts w:ascii="Arial" w:hAnsi="Arial" w:cs="Arial"/>
              </w:rPr>
              <w:t xml:space="preserve"> tables and give other team members access</w:t>
            </w:r>
          </w:p>
          <w:p w14:paraId="23E508F5" w14:textId="1D584227" w:rsidR="00B132BF" w:rsidRPr="00AE46FA" w:rsidRDefault="00B132BF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(13/4/18)</w:t>
            </w:r>
          </w:p>
        </w:tc>
        <w:tc>
          <w:tcPr>
            <w:tcW w:w="1170" w:type="dxa"/>
            <w:shd w:val="clear" w:color="auto" w:fill="auto"/>
            <w:noWrap/>
          </w:tcPr>
          <w:p w14:paraId="24956A9C" w14:textId="05A6A331" w:rsidR="000F239C" w:rsidRPr="00802C79" w:rsidRDefault="008F6A34" w:rsidP="00DD4A50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hyperlink r:id="rId7" w:history="1">
              <w:r w:rsidR="00974B34" w:rsidRPr="00E6402E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1327A0B7" w14:textId="3BAC4C04" w:rsidR="000F239C" w:rsidRPr="00A15332" w:rsidRDefault="00AE46F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</w:t>
            </w:r>
          </w:p>
        </w:tc>
        <w:tc>
          <w:tcPr>
            <w:tcW w:w="1080" w:type="dxa"/>
          </w:tcPr>
          <w:p w14:paraId="724D4F3D" w14:textId="6F9F4BFF" w:rsidR="000F239C" w:rsidRPr="00A15332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1AE5D14C" w14:textId="68DA5F01" w:rsidR="000F239C" w:rsidRPr="00A15332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7D9B0714" w14:textId="7E91EDD7" w:rsidR="000F239C" w:rsidRPr="00A15332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0F239C" w:rsidRPr="00A15332" w14:paraId="7DE88DB3" w14:textId="77777777" w:rsidTr="00DD4A50">
        <w:trPr>
          <w:trHeight w:val="255"/>
        </w:trPr>
        <w:tc>
          <w:tcPr>
            <w:tcW w:w="710" w:type="dxa"/>
          </w:tcPr>
          <w:p w14:paraId="1BF98BED" w14:textId="77777777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6" w:type="dxa"/>
            <w:shd w:val="clear" w:color="auto" w:fill="auto"/>
            <w:noWrap/>
          </w:tcPr>
          <w:p w14:paraId="4F79C7E2" w14:textId="3C3F0945" w:rsidR="000F239C" w:rsidRDefault="00AE46FA" w:rsidP="00DD4A50">
            <w:r>
              <w:t xml:space="preserve">Test logins </w:t>
            </w:r>
          </w:p>
        </w:tc>
        <w:tc>
          <w:tcPr>
            <w:tcW w:w="2509" w:type="dxa"/>
          </w:tcPr>
          <w:p w14:paraId="233C1499" w14:textId="77777777" w:rsidR="000F239C" w:rsidRDefault="00AE46FA" w:rsidP="00DD4A50">
            <w:pPr>
              <w:rPr>
                <w:rFonts w:ascii="Arial" w:hAnsi="Arial" w:cs="Arial"/>
              </w:rPr>
            </w:pPr>
            <w:r w:rsidRPr="00AE46FA">
              <w:rPr>
                <w:rFonts w:ascii="Arial" w:hAnsi="Arial" w:cs="Arial"/>
              </w:rPr>
              <w:t>Team members to verify they have access to read and write to the database FTP</w:t>
            </w:r>
          </w:p>
          <w:p w14:paraId="0DF5F934" w14:textId="296F4880" w:rsidR="00B132BF" w:rsidRPr="00AE46FA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B132B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065FA09" w14:textId="1C9F47CA" w:rsidR="000F239C" w:rsidRPr="00974B34" w:rsidRDefault="00974B34" w:rsidP="00DD4A50">
            <w:pPr>
              <w:widowControl/>
              <w:spacing w:line="240" w:lineRule="auto"/>
              <w:rPr>
                <w:rFonts w:ascii="Arial" w:hAnsi="Arial" w:cs="Arial"/>
                <w:color w:val="00B050"/>
                <w:lang w:eastAsia="ja-JP"/>
              </w:rPr>
            </w:pPr>
            <w:r>
              <w:rPr>
                <w:rFonts w:ascii="Arial" w:hAnsi="Arial" w:cs="Arial"/>
                <w:color w:val="00B050"/>
                <w:lang w:eastAsia="ja-JP"/>
              </w:rPr>
              <w:t>Complet</w:t>
            </w:r>
            <w:r w:rsidR="005D7D2F">
              <w:rPr>
                <w:rFonts w:ascii="Arial" w:hAnsi="Arial" w:cs="Arial"/>
                <w:color w:val="00B050"/>
                <w:lang w:eastAsia="ja-JP"/>
              </w:rPr>
              <w:t>e</w:t>
            </w:r>
            <w:r w:rsidR="005D7D2F">
              <w:rPr>
                <w:rFonts w:ascii="Arial" w:hAnsi="Arial" w:cs="Arial"/>
                <w:noProof/>
                <w:color w:val="00B050"/>
                <w:lang w:val="en-AU" w:eastAsia="en-AU"/>
              </w:rPr>
              <w:drawing>
                <wp:inline distT="0" distB="0" distL="0" distR="0" wp14:anchorId="53981D99" wp14:editId="301E94E3">
                  <wp:extent cx="596900" cy="192405"/>
                  <wp:effectExtent l="0" t="0" r="12700" b="10795"/>
                  <wp:docPr id="3" name="Picture 3" descr="../../../Desktop/Screen%20Shot%202018-05-02%20at%2011.03.23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Desktop/Screen%20Shot%202018-05-02%20at%2011.03.23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auto"/>
            <w:noWrap/>
          </w:tcPr>
          <w:p w14:paraId="496BE04B" w14:textId="77777777" w:rsidR="000F239C" w:rsidRDefault="00AE46F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  <w:p w14:paraId="1D2E98E7" w14:textId="3958E3EE" w:rsidR="00AE46FA" w:rsidRDefault="00AE46F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  <w:p w14:paraId="5336034F" w14:textId="72FFE83E" w:rsidR="00AE46FA" w:rsidRPr="00A15332" w:rsidRDefault="00AE46FA" w:rsidP="00AE46F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Charnes</w:t>
            </w:r>
            <w:proofErr w:type="spellEnd"/>
          </w:p>
        </w:tc>
        <w:tc>
          <w:tcPr>
            <w:tcW w:w="1080" w:type="dxa"/>
          </w:tcPr>
          <w:p w14:paraId="6766C113" w14:textId="31E7CA5B" w:rsidR="009573EB" w:rsidRDefault="005D7D2F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6CD073F5" w14:textId="0CED62C2" w:rsidR="00974B34" w:rsidRDefault="005D7D2F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5A29D7F2" w14:textId="1CDE9CED" w:rsidR="00974B34" w:rsidRPr="00A15332" w:rsidRDefault="005D7D2F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16CFC5FD" w14:textId="3E1D647B" w:rsidR="009573EB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08A49F39" w14:textId="2E08C4B0" w:rsidR="00974B34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216E5EA5" w14:textId="2B23B3FF" w:rsidR="00974B34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124E4E7C" w14:textId="254658F7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</w:tcPr>
          <w:p w14:paraId="4867FD40" w14:textId="641936D4" w:rsidR="000F239C" w:rsidRDefault="005D7D2F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14:paraId="04C188A2" w14:textId="4D75DF94" w:rsidR="009573EB" w:rsidRDefault="005D7D2F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14:paraId="6125B047" w14:textId="67A89756" w:rsidR="009573EB" w:rsidRPr="00A15332" w:rsidRDefault="005D7D2F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0F239C" w:rsidRPr="00A15332" w14:paraId="41CBA282" w14:textId="77777777" w:rsidTr="00DD4A50">
        <w:trPr>
          <w:trHeight w:val="255"/>
        </w:trPr>
        <w:tc>
          <w:tcPr>
            <w:tcW w:w="710" w:type="dxa"/>
          </w:tcPr>
          <w:p w14:paraId="5D90FA2C" w14:textId="77777777" w:rsidR="000F239C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376" w:type="dxa"/>
            <w:shd w:val="clear" w:color="auto" w:fill="auto"/>
            <w:noWrap/>
          </w:tcPr>
          <w:p w14:paraId="1DDA446D" w14:textId="34CF9A64" w:rsidR="000F239C" w:rsidRDefault="00AE46FA" w:rsidP="00DD4A50">
            <w:r>
              <w:t>Pull question</w:t>
            </w:r>
          </w:p>
        </w:tc>
        <w:tc>
          <w:tcPr>
            <w:tcW w:w="2509" w:type="dxa"/>
          </w:tcPr>
          <w:p w14:paraId="597FC64A" w14:textId="0A9CF1FC" w:rsidR="000F239C" w:rsidRPr="00AE46FA" w:rsidRDefault="00AE46FA" w:rsidP="00DD4A50">
            <w:pPr>
              <w:rPr>
                <w:rFonts w:ascii="Arial" w:hAnsi="Arial" w:cs="Arial"/>
              </w:rPr>
            </w:pPr>
            <w:r w:rsidRPr="00AE46FA">
              <w:rPr>
                <w:rFonts w:ascii="Arial" w:hAnsi="Arial" w:cs="Arial"/>
              </w:rPr>
              <w:t xml:space="preserve">On </w:t>
            </w:r>
            <w:proofErr w:type="spellStart"/>
            <w:r w:rsidRPr="00AE46FA">
              <w:rPr>
                <w:rFonts w:ascii="Arial" w:hAnsi="Arial" w:cs="Arial"/>
              </w:rPr>
              <w:t>start up</w:t>
            </w:r>
            <w:proofErr w:type="spellEnd"/>
            <w:r w:rsidRPr="00AE46FA">
              <w:rPr>
                <w:rFonts w:ascii="Arial" w:hAnsi="Arial" w:cs="Arial"/>
              </w:rPr>
              <w:t xml:space="preserve"> game to </w:t>
            </w:r>
            <w:r>
              <w:rPr>
                <w:rFonts w:ascii="Arial" w:hAnsi="Arial" w:cs="Arial"/>
              </w:rPr>
              <w:t>get questions from Question Pool database</w:t>
            </w:r>
          </w:p>
          <w:p w14:paraId="15E6E3AC" w14:textId="5DC165EB" w:rsidR="000F239C" w:rsidRPr="00AE46FA" w:rsidRDefault="009573EB" w:rsidP="00593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5933A6">
              <w:rPr>
                <w:rFonts w:ascii="Arial" w:hAnsi="Arial" w:cs="Arial"/>
              </w:rPr>
              <w:t>22</w:t>
            </w:r>
            <w:r>
              <w:rPr>
                <w:rFonts w:ascii="Arial" w:hAnsi="Arial" w:cs="Arial"/>
              </w:rPr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7597537" w14:textId="6DDC0673" w:rsidR="000F239C" w:rsidRDefault="008F6A34" w:rsidP="00DD4A50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hyperlink r:id="rId9" w:history="1">
              <w:r w:rsidR="000F239C" w:rsidRPr="00D6021B">
                <w:rPr>
                  <w:rStyle w:val="Hyperlink"/>
                  <w:rFonts w:ascii="Arial" w:hAnsi="Arial" w:cs="Arial"/>
                  <w:lang w:eastAsia="ja-JP"/>
                </w:rPr>
                <w:t>In progress</w:t>
              </w:r>
            </w:hyperlink>
          </w:p>
          <w:p w14:paraId="55B8E858" w14:textId="2EC78581" w:rsidR="006C17A5" w:rsidRPr="00802C79" w:rsidRDefault="006C17A5" w:rsidP="00DD4A50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14:paraId="31B64DEA" w14:textId="09748A45" w:rsidR="000F239C" w:rsidRDefault="001A0180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</w:t>
            </w:r>
            <w:bookmarkStart w:id="1" w:name="_GoBack"/>
            <w:bookmarkEnd w:id="1"/>
          </w:p>
        </w:tc>
        <w:tc>
          <w:tcPr>
            <w:tcW w:w="1080" w:type="dxa"/>
          </w:tcPr>
          <w:p w14:paraId="39D7CA99" w14:textId="77777777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</w:tcPr>
          <w:p w14:paraId="26841917" w14:textId="453A8F4C" w:rsidR="000F239C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34C3421A" w14:textId="52932871" w:rsidR="000F239C" w:rsidRPr="00A15332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</w:tr>
      <w:tr w:rsidR="009573EB" w:rsidRPr="00A15332" w14:paraId="3ABF735C" w14:textId="77777777" w:rsidTr="00DD4A50">
        <w:trPr>
          <w:trHeight w:val="255"/>
        </w:trPr>
        <w:tc>
          <w:tcPr>
            <w:tcW w:w="710" w:type="dxa"/>
          </w:tcPr>
          <w:p w14:paraId="748B12AA" w14:textId="22758FA4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1.5</w:t>
            </w:r>
          </w:p>
        </w:tc>
        <w:tc>
          <w:tcPr>
            <w:tcW w:w="2376" w:type="dxa"/>
            <w:shd w:val="clear" w:color="auto" w:fill="auto"/>
            <w:noWrap/>
          </w:tcPr>
          <w:p w14:paraId="16580935" w14:textId="26344697" w:rsidR="009573EB" w:rsidRDefault="009573EB" w:rsidP="00DD4A50">
            <w:r>
              <w:t>Sign in page</w:t>
            </w:r>
          </w:p>
        </w:tc>
        <w:tc>
          <w:tcPr>
            <w:tcW w:w="2509" w:type="dxa"/>
          </w:tcPr>
          <w:p w14:paraId="7EAF2F97" w14:textId="77777777" w:rsidR="009573EB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in game sign in page (draft)</w:t>
            </w:r>
          </w:p>
          <w:p w14:paraId="4A65FD10" w14:textId="72A17626" w:rsidR="009573EB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45AA1B3D" w14:textId="4F2368FC" w:rsidR="009573EB" w:rsidRDefault="008F6A34" w:rsidP="00751572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hyperlink r:id="rId10" w:history="1">
              <w:r w:rsidR="00751572" w:rsidRPr="00E6402E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29E3D77E" w14:textId="1844B35F" w:rsidR="009573EB" w:rsidRDefault="00C478BD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Charnes</w:t>
            </w:r>
            <w:proofErr w:type="spellEnd"/>
          </w:p>
        </w:tc>
        <w:tc>
          <w:tcPr>
            <w:tcW w:w="1080" w:type="dxa"/>
          </w:tcPr>
          <w:p w14:paraId="24CEB891" w14:textId="373E921B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298B6A92" w14:textId="7677EAD9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648418FC" w14:textId="54824CAE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0F239C" w:rsidRPr="00A15332" w14:paraId="35E721AE" w14:textId="77777777" w:rsidTr="00DD4A50">
        <w:trPr>
          <w:trHeight w:val="255"/>
        </w:trPr>
        <w:tc>
          <w:tcPr>
            <w:tcW w:w="710" w:type="dxa"/>
          </w:tcPr>
          <w:p w14:paraId="5BC6B060" w14:textId="7FC4F480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5933A6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2376" w:type="dxa"/>
            <w:shd w:val="clear" w:color="auto" w:fill="auto"/>
            <w:noWrap/>
          </w:tcPr>
          <w:p w14:paraId="70693481" w14:textId="1B8BF2A5" w:rsidR="000F239C" w:rsidRPr="00187905" w:rsidRDefault="00AE46FA" w:rsidP="00DD4A50">
            <w:r>
              <w:t>Facebook Developer</w:t>
            </w:r>
          </w:p>
        </w:tc>
        <w:tc>
          <w:tcPr>
            <w:tcW w:w="2509" w:type="dxa"/>
          </w:tcPr>
          <w:p w14:paraId="10840876" w14:textId="77777777" w:rsidR="000F239C" w:rsidRDefault="00AE46FA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 Facebook developer’s account for </w:t>
            </w:r>
            <w:proofErr w:type="gramStart"/>
            <w:r>
              <w:rPr>
                <w:rFonts w:ascii="Arial" w:hAnsi="Arial" w:cs="Arial"/>
              </w:rPr>
              <w:t>Lets</w:t>
            </w:r>
            <w:proofErr w:type="gramEnd"/>
            <w:r>
              <w:rPr>
                <w:rFonts w:ascii="Arial" w:hAnsi="Arial" w:cs="Arial"/>
              </w:rPr>
              <w:t xml:space="preserve"> Quiz and all team members</w:t>
            </w:r>
          </w:p>
          <w:p w14:paraId="0F102CB5" w14:textId="34455D4D" w:rsidR="005366A5" w:rsidRPr="00AE46FA" w:rsidRDefault="005366A5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7A8FC855" w14:textId="63F1EA39" w:rsidR="000F239C" w:rsidRPr="00A15332" w:rsidRDefault="008F6A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1" w:history="1">
              <w:r w:rsidR="00AE46FA" w:rsidRPr="00B3191E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481F9184" w14:textId="77777777" w:rsidR="00AE46FA" w:rsidRDefault="00AE46FA" w:rsidP="00AE46F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  <w:p w14:paraId="79056800" w14:textId="731001BC" w:rsidR="000F239C" w:rsidRPr="00E9133C" w:rsidRDefault="000F239C" w:rsidP="00DD4A50"/>
        </w:tc>
        <w:tc>
          <w:tcPr>
            <w:tcW w:w="1080" w:type="dxa"/>
          </w:tcPr>
          <w:p w14:paraId="5F73C368" w14:textId="77777777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771C4CE9" w14:textId="2BF531C4" w:rsidR="000F239C" w:rsidRDefault="00AE46FA" w:rsidP="00DD4A50">
            <w:r>
              <w:t>2</w:t>
            </w:r>
          </w:p>
        </w:tc>
        <w:tc>
          <w:tcPr>
            <w:tcW w:w="1136" w:type="dxa"/>
            <w:shd w:val="clear" w:color="auto" w:fill="auto"/>
            <w:noWrap/>
          </w:tcPr>
          <w:p w14:paraId="13BF8893" w14:textId="52F96348" w:rsidR="000F239C" w:rsidRPr="00424726" w:rsidRDefault="00AE46FA" w:rsidP="00DD4A50">
            <w:r>
              <w:t>0</w:t>
            </w:r>
          </w:p>
        </w:tc>
      </w:tr>
      <w:tr w:rsidR="000F239C" w:rsidRPr="00A15332" w14:paraId="38318818" w14:textId="77777777" w:rsidTr="00DD4A50">
        <w:trPr>
          <w:trHeight w:val="255"/>
        </w:trPr>
        <w:tc>
          <w:tcPr>
            <w:tcW w:w="710" w:type="dxa"/>
          </w:tcPr>
          <w:p w14:paraId="3144B2D7" w14:textId="023A97BA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5933A6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2376" w:type="dxa"/>
            <w:shd w:val="clear" w:color="auto" w:fill="auto"/>
            <w:noWrap/>
          </w:tcPr>
          <w:p w14:paraId="338DA1CC" w14:textId="0C26537B" w:rsidR="000F239C" w:rsidRPr="00187905" w:rsidRDefault="005933A6" w:rsidP="005933A6">
            <w:r>
              <w:t>Review updates to Facebook SKD</w:t>
            </w:r>
          </w:p>
        </w:tc>
        <w:tc>
          <w:tcPr>
            <w:tcW w:w="2509" w:type="dxa"/>
          </w:tcPr>
          <w:p w14:paraId="53FF26E0" w14:textId="77777777" w:rsidR="005933A6" w:rsidRDefault="005933A6" w:rsidP="00DD4A50">
            <w:pPr>
              <w:rPr>
                <w:rFonts w:ascii="Arial" w:hAnsi="Arial" w:cs="Arial"/>
              </w:rPr>
            </w:pPr>
            <w:r>
              <w:t>Review updates to Facebook SKD</w:t>
            </w:r>
            <w:r>
              <w:rPr>
                <w:rFonts w:ascii="Arial" w:hAnsi="Arial" w:cs="Arial"/>
              </w:rPr>
              <w:t xml:space="preserve"> </w:t>
            </w:r>
          </w:p>
          <w:p w14:paraId="5B84D1B8" w14:textId="7E833F21" w:rsidR="009573EB" w:rsidRPr="00AE46FA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116E6C0B" w14:textId="3733D4C6" w:rsidR="000F239C" w:rsidRDefault="008F6A34" w:rsidP="00DD4A50">
            <w:hyperlink r:id="rId12" w:history="1">
              <w:r w:rsidR="00C478BD" w:rsidRPr="00B3191E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5433A08F" w14:textId="77777777" w:rsidR="000F239C" w:rsidRPr="00E9133C" w:rsidRDefault="000F239C" w:rsidP="00DD4A50">
            <w:r w:rsidRPr="00E9133C">
              <w:t>Michelle</w:t>
            </w:r>
          </w:p>
        </w:tc>
        <w:tc>
          <w:tcPr>
            <w:tcW w:w="1080" w:type="dxa"/>
          </w:tcPr>
          <w:p w14:paraId="5BA3817D" w14:textId="34BB7230" w:rsidR="000F239C" w:rsidRPr="00A15332" w:rsidRDefault="005933A6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2AAB75B3" w14:textId="43B6D232" w:rsidR="000F239C" w:rsidRDefault="005933A6" w:rsidP="00DD4A50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0ECF0CFA" w14:textId="4AA254AE" w:rsidR="000F239C" w:rsidRPr="00424726" w:rsidRDefault="005933A6" w:rsidP="00DD4A50">
            <w:r>
              <w:t>0</w:t>
            </w:r>
          </w:p>
        </w:tc>
      </w:tr>
      <w:tr w:rsidR="00166C49" w:rsidRPr="00A15332" w14:paraId="20CA5BB9" w14:textId="77777777" w:rsidTr="00DD4A50">
        <w:trPr>
          <w:trHeight w:val="255"/>
        </w:trPr>
        <w:tc>
          <w:tcPr>
            <w:tcW w:w="710" w:type="dxa"/>
          </w:tcPr>
          <w:p w14:paraId="3C50E756" w14:textId="5AC6F5FE" w:rsidR="00166C49" w:rsidRPr="00A15332" w:rsidRDefault="00C1500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3.4</w:t>
            </w:r>
          </w:p>
        </w:tc>
        <w:tc>
          <w:tcPr>
            <w:tcW w:w="2376" w:type="dxa"/>
            <w:shd w:val="clear" w:color="auto" w:fill="auto"/>
            <w:noWrap/>
          </w:tcPr>
          <w:p w14:paraId="06C7B1FA" w14:textId="6CC22398" w:rsidR="00166C49" w:rsidRDefault="00C1500A" w:rsidP="00DD4A50">
            <w:r>
              <w:t>Game Interface</w:t>
            </w:r>
          </w:p>
        </w:tc>
        <w:tc>
          <w:tcPr>
            <w:tcW w:w="2509" w:type="dxa"/>
          </w:tcPr>
          <w:p w14:paraId="597DF04D" w14:textId="18751234" w:rsidR="00166C49" w:rsidRDefault="00C1500A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actual quiz game interface</w:t>
            </w:r>
            <w:r w:rsidR="009573EB">
              <w:rPr>
                <w:rFonts w:ascii="Arial" w:hAnsi="Arial" w:cs="Arial"/>
              </w:rPr>
              <w:t xml:space="preserve"> (draft)</w:t>
            </w:r>
          </w:p>
          <w:p w14:paraId="36036E3B" w14:textId="4F789BFA" w:rsidR="009573EB" w:rsidRPr="00AE46FA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CA89FEE" w14:textId="7DD47A4E" w:rsidR="00166C49" w:rsidRDefault="00751572" w:rsidP="00DD4A50">
            <w:r>
              <w:rPr>
                <w:rFonts w:ascii="Arial" w:hAnsi="Arial" w:cs="Arial"/>
                <w:color w:val="00B050"/>
                <w:lang w:eastAsia="ja-JP"/>
              </w:rPr>
              <w:t>Complete</w:t>
            </w:r>
            <w:r w:rsidR="00C60C93">
              <w:rPr>
                <w:rFonts w:ascii="Arial" w:hAnsi="Arial" w:cs="Arial"/>
                <w:noProof/>
                <w:color w:val="00B050"/>
                <w:lang w:val="en-AU" w:eastAsia="en-AU"/>
              </w:rPr>
              <w:drawing>
                <wp:inline distT="0" distB="0" distL="0" distR="0" wp14:anchorId="32043ED2" wp14:editId="2DEC7D62">
                  <wp:extent cx="596900" cy="317500"/>
                  <wp:effectExtent l="0" t="0" r="12700" b="12700"/>
                  <wp:docPr id="1" name="Picture 1" descr="../../../Desktop/Screen%20Shot%202018-05-02%20at%2010.56.44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Desktop/Screen%20Shot%202018-05-02%20at%2010.56.44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60C93">
              <w:rPr>
                <w:rFonts w:ascii="Arial" w:hAnsi="Arial" w:cs="Arial"/>
                <w:noProof/>
                <w:color w:val="00B050"/>
                <w:lang w:val="en-AU" w:eastAsia="en-AU"/>
              </w:rPr>
              <w:drawing>
                <wp:inline distT="0" distB="0" distL="0" distR="0" wp14:anchorId="26DE204B" wp14:editId="56D328E3">
                  <wp:extent cx="606425" cy="327025"/>
                  <wp:effectExtent l="0" t="0" r="3175" b="3175"/>
                  <wp:docPr id="2" name="Picture 2" descr="../../../Desktop/Screen%20Shot%202018-05-02%20at%2010.56.49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Desktop/Screen%20Shot%202018-05-02%20at%2010.56.49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425" cy="32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auto"/>
            <w:noWrap/>
          </w:tcPr>
          <w:p w14:paraId="2C0C46C7" w14:textId="6B74D5DB" w:rsidR="00166C49" w:rsidRPr="00E9133C" w:rsidRDefault="00C1500A" w:rsidP="00DD4A50">
            <w:proofErr w:type="spellStart"/>
            <w:r>
              <w:t>Charnes</w:t>
            </w:r>
            <w:proofErr w:type="spellEnd"/>
          </w:p>
        </w:tc>
        <w:tc>
          <w:tcPr>
            <w:tcW w:w="1080" w:type="dxa"/>
          </w:tcPr>
          <w:p w14:paraId="6E04078C" w14:textId="417CD1A1" w:rsidR="00166C49" w:rsidRPr="00A15332" w:rsidRDefault="00C1500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2BA27C19" w14:textId="76C01E5D" w:rsidR="00166C49" w:rsidRDefault="00C1500A" w:rsidP="00DD4A50">
            <w: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137F96D6" w14:textId="66B2B0D4" w:rsidR="00166C49" w:rsidRDefault="00C1500A" w:rsidP="00DD4A50">
            <w:r>
              <w:t>7</w:t>
            </w:r>
          </w:p>
        </w:tc>
      </w:tr>
      <w:tr w:rsidR="00645772" w:rsidRPr="00A15332" w14:paraId="10706E27" w14:textId="77777777" w:rsidTr="00DD4A50">
        <w:trPr>
          <w:trHeight w:val="255"/>
        </w:trPr>
        <w:tc>
          <w:tcPr>
            <w:tcW w:w="710" w:type="dxa"/>
          </w:tcPr>
          <w:p w14:paraId="08D6F54D" w14:textId="443E7DBF" w:rsidR="00645772" w:rsidRDefault="00645772" w:rsidP="0064577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4.1</w:t>
            </w:r>
          </w:p>
        </w:tc>
        <w:tc>
          <w:tcPr>
            <w:tcW w:w="2376" w:type="dxa"/>
            <w:shd w:val="clear" w:color="auto" w:fill="auto"/>
            <w:noWrap/>
          </w:tcPr>
          <w:p w14:paraId="398D4112" w14:textId="2C6AEF57" w:rsidR="00645772" w:rsidRDefault="00645772" w:rsidP="00645772">
            <w:r>
              <w:t>Vision Document</w:t>
            </w:r>
          </w:p>
        </w:tc>
        <w:tc>
          <w:tcPr>
            <w:tcW w:w="2509" w:type="dxa"/>
          </w:tcPr>
          <w:p w14:paraId="32F7CFE5" w14:textId="10B8C492" w:rsidR="00645772" w:rsidRDefault="00645772" w:rsidP="00645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vision document and submit for review</w:t>
            </w:r>
          </w:p>
          <w:p w14:paraId="7B062EEB" w14:textId="67EF5CAE" w:rsidR="00645772" w:rsidRDefault="00645772" w:rsidP="00645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742F657" w14:textId="727515CE" w:rsidR="00645772" w:rsidRDefault="008F6A34" w:rsidP="00645772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15" w:anchor="diff-3396452f73b4438cb045c142835257dc" w:history="1">
              <w:r w:rsidR="00676784">
                <w:rPr>
                  <w:rStyle w:val="Hyperlink"/>
                  <w:rFonts w:ascii="Arial" w:hAnsi="Arial" w:cs="Arial"/>
                  <w:lang w:eastAsia="ja-JP"/>
                </w:rPr>
                <w:t>In Progress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1EF142F2" w14:textId="69BF4C63" w:rsidR="00645772" w:rsidRDefault="00645772" w:rsidP="00645772">
            <w:r>
              <w:t>Col</w:t>
            </w:r>
          </w:p>
        </w:tc>
        <w:tc>
          <w:tcPr>
            <w:tcW w:w="1080" w:type="dxa"/>
          </w:tcPr>
          <w:p w14:paraId="28A20180" w14:textId="1C9D3B61" w:rsidR="00645772" w:rsidRDefault="00645772" w:rsidP="0064577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6A205F31" w14:textId="74398BF7" w:rsidR="00645772" w:rsidRDefault="00676784" w:rsidP="00645772">
            <w:r>
              <w:t>5</w:t>
            </w:r>
          </w:p>
        </w:tc>
        <w:tc>
          <w:tcPr>
            <w:tcW w:w="1136" w:type="dxa"/>
            <w:shd w:val="clear" w:color="auto" w:fill="auto"/>
            <w:noWrap/>
          </w:tcPr>
          <w:p w14:paraId="76F0D6E1" w14:textId="57002629" w:rsidR="00645772" w:rsidRDefault="00676784" w:rsidP="00645772">
            <w:r>
              <w:t>5</w:t>
            </w:r>
          </w:p>
        </w:tc>
      </w:tr>
      <w:tr w:rsidR="00C514F1" w:rsidRPr="00A15332" w14:paraId="7FC51177" w14:textId="77777777" w:rsidTr="00DD4A50">
        <w:trPr>
          <w:trHeight w:val="255"/>
        </w:trPr>
        <w:tc>
          <w:tcPr>
            <w:tcW w:w="710" w:type="dxa"/>
          </w:tcPr>
          <w:p w14:paraId="4E1B98F7" w14:textId="64C36CE7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4.2</w:t>
            </w:r>
          </w:p>
        </w:tc>
        <w:tc>
          <w:tcPr>
            <w:tcW w:w="2376" w:type="dxa"/>
            <w:shd w:val="clear" w:color="auto" w:fill="auto"/>
            <w:noWrap/>
          </w:tcPr>
          <w:p w14:paraId="13C815B9" w14:textId="3835D720" w:rsidR="00C514F1" w:rsidRDefault="00C514F1" w:rsidP="00C514F1">
            <w:r>
              <w:t>Requirement Model</w:t>
            </w:r>
          </w:p>
        </w:tc>
        <w:tc>
          <w:tcPr>
            <w:tcW w:w="2509" w:type="dxa"/>
          </w:tcPr>
          <w:p w14:paraId="048AAE1C" w14:textId="77777777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req model and submit for first review</w:t>
            </w:r>
          </w:p>
          <w:p w14:paraId="7DF61373" w14:textId="39432E18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64551A49" w14:textId="4327C973" w:rsidR="00C514F1" w:rsidRPr="008D2E4A" w:rsidRDefault="008F6A34" w:rsidP="00C514F1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16" w:history="1">
              <w:r w:rsidR="00974B34" w:rsidRPr="00AB33CB">
                <w:rPr>
                  <w:rStyle w:val="Hyperlink"/>
                  <w:rFonts w:ascii="Arial" w:hAnsi="Arial" w:cs="Arial"/>
                  <w:lang w:eastAsia="ja-JP"/>
                </w:rPr>
                <w:t>In Progress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2FDE57EF" w14:textId="717EB188" w:rsidR="00C514F1" w:rsidRDefault="00C514F1" w:rsidP="00C514F1">
            <w:r w:rsidRPr="00E9133C">
              <w:t>Michelle</w:t>
            </w:r>
          </w:p>
        </w:tc>
        <w:tc>
          <w:tcPr>
            <w:tcW w:w="1080" w:type="dxa"/>
          </w:tcPr>
          <w:p w14:paraId="7FE03780" w14:textId="597B65BC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57BE14DF" w14:textId="6DFACE23" w:rsidR="00C514F1" w:rsidRPr="006B1C6A" w:rsidRDefault="00C514F1" w:rsidP="00C514F1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32339417" w14:textId="49C303AF" w:rsidR="00C514F1" w:rsidRDefault="00C514F1" w:rsidP="00C514F1">
            <w:r>
              <w:t>0</w:t>
            </w:r>
          </w:p>
        </w:tc>
      </w:tr>
      <w:tr w:rsidR="00C514F1" w:rsidRPr="00A15332" w14:paraId="4E9275E1" w14:textId="77777777" w:rsidTr="00DD4A50">
        <w:trPr>
          <w:trHeight w:val="255"/>
        </w:trPr>
        <w:tc>
          <w:tcPr>
            <w:tcW w:w="710" w:type="dxa"/>
          </w:tcPr>
          <w:p w14:paraId="247BF6D2" w14:textId="63C10A2F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4.3</w:t>
            </w:r>
          </w:p>
        </w:tc>
        <w:tc>
          <w:tcPr>
            <w:tcW w:w="2376" w:type="dxa"/>
            <w:shd w:val="clear" w:color="auto" w:fill="auto"/>
            <w:noWrap/>
          </w:tcPr>
          <w:p w14:paraId="42B8A4AA" w14:textId="7FB097EB" w:rsidR="00C514F1" w:rsidRDefault="00C514F1" w:rsidP="00C514F1">
            <w:r>
              <w:t>Architecture Document</w:t>
            </w:r>
          </w:p>
        </w:tc>
        <w:tc>
          <w:tcPr>
            <w:tcW w:w="2509" w:type="dxa"/>
          </w:tcPr>
          <w:p w14:paraId="34C11353" w14:textId="77777777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arc doc and submit for first review</w:t>
            </w:r>
          </w:p>
          <w:p w14:paraId="4091E773" w14:textId="5592AC11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868EA83" w14:textId="22331AD3" w:rsidR="00C514F1" w:rsidRPr="008D2E4A" w:rsidRDefault="00974B34" w:rsidP="00C514F1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2BF98539" w14:textId="18052174" w:rsidR="00C514F1" w:rsidRDefault="00C514F1" w:rsidP="00C514F1">
            <w:r>
              <w:t>Aaron</w:t>
            </w:r>
          </w:p>
        </w:tc>
        <w:tc>
          <w:tcPr>
            <w:tcW w:w="1080" w:type="dxa"/>
          </w:tcPr>
          <w:p w14:paraId="1E78A92F" w14:textId="3DE7AD65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15FF42DF" w14:textId="7BF3D587" w:rsidR="00C514F1" w:rsidRPr="006B1C6A" w:rsidRDefault="00C514F1" w:rsidP="00C514F1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CB533D5" w14:textId="54539414" w:rsidR="00C514F1" w:rsidRDefault="00C514F1" w:rsidP="00C514F1">
            <w:r>
              <w:t>0</w:t>
            </w:r>
          </w:p>
        </w:tc>
      </w:tr>
      <w:tr w:rsidR="00C514F1" w:rsidRPr="00A15332" w14:paraId="4AB08277" w14:textId="77777777" w:rsidTr="00DD4A50">
        <w:trPr>
          <w:trHeight w:val="255"/>
        </w:trPr>
        <w:tc>
          <w:tcPr>
            <w:tcW w:w="710" w:type="dxa"/>
          </w:tcPr>
          <w:p w14:paraId="28647DED" w14:textId="28B19892" w:rsidR="00C514F1" w:rsidRDefault="00A82566" w:rsidP="00A8256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4.4</w:t>
            </w:r>
          </w:p>
        </w:tc>
        <w:tc>
          <w:tcPr>
            <w:tcW w:w="2376" w:type="dxa"/>
            <w:shd w:val="clear" w:color="auto" w:fill="auto"/>
            <w:noWrap/>
          </w:tcPr>
          <w:p w14:paraId="323FB631" w14:textId="5D2F8F99" w:rsidR="00C514F1" w:rsidRDefault="00021A22" w:rsidP="00C514F1">
            <w:r>
              <w:t>Project Plan</w:t>
            </w:r>
          </w:p>
        </w:tc>
        <w:tc>
          <w:tcPr>
            <w:tcW w:w="2509" w:type="dxa"/>
          </w:tcPr>
          <w:p w14:paraId="4B06FE94" w14:textId="77777777" w:rsidR="00C514F1" w:rsidRDefault="00021A22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Project Plan and submit for first review</w:t>
            </w:r>
          </w:p>
          <w:p w14:paraId="513D43C3" w14:textId="66614BA8" w:rsidR="001B53D1" w:rsidRDefault="001B53D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65D7CC0" w14:textId="0F18B0D4" w:rsidR="00C514F1" w:rsidRPr="008D2E4A" w:rsidRDefault="008B649B" w:rsidP="00C514F1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3B879902" w14:textId="0BC65E37" w:rsidR="00C514F1" w:rsidRDefault="00C514F1" w:rsidP="00C514F1">
            <w:proofErr w:type="spellStart"/>
            <w:r>
              <w:t>Charnes</w:t>
            </w:r>
            <w:proofErr w:type="spellEnd"/>
          </w:p>
        </w:tc>
        <w:tc>
          <w:tcPr>
            <w:tcW w:w="1080" w:type="dxa"/>
          </w:tcPr>
          <w:p w14:paraId="5C05B199" w14:textId="3680B565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617B2C8C" w14:textId="62001563" w:rsidR="00C514F1" w:rsidRPr="006B1C6A" w:rsidRDefault="008B649B" w:rsidP="00C514F1">
            <w: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4D68DB43" w14:textId="3D7AD85C" w:rsidR="00C514F1" w:rsidRDefault="008B649B" w:rsidP="00C514F1">
            <w:r>
              <w:t>7</w:t>
            </w:r>
          </w:p>
        </w:tc>
      </w:tr>
      <w:tr w:rsidR="008D6BD6" w:rsidRPr="00A15332" w14:paraId="7F0D3504" w14:textId="77777777" w:rsidTr="00DD4A50">
        <w:trPr>
          <w:trHeight w:val="255"/>
        </w:trPr>
        <w:tc>
          <w:tcPr>
            <w:tcW w:w="710" w:type="dxa"/>
          </w:tcPr>
          <w:p w14:paraId="592B4D32" w14:textId="5D959472" w:rsidR="008D6BD6" w:rsidRDefault="008D6BD6" w:rsidP="008D6BD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5.1</w:t>
            </w:r>
          </w:p>
        </w:tc>
        <w:tc>
          <w:tcPr>
            <w:tcW w:w="2376" w:type="dxa"/>
            <w:shd w:val="clear" w:color="auto" w:fill="auto"/>
            <w:noWrap/>
          </w:tcPr>
          <w:p w14:paraId="6D3D6E99" w14:textId="4339089C" w:rsidR="008D6BD6" w:rsidRDefault="008D6BD6" w:rsidP="008D6BD6">
            <w:r>
              <w:t>Update Risk List</w:t>
            </w:r>
          </w:p>
        </w:tc>
        <w:tc>
          <w:tcPr>
            <w:tcW w:w="2509" w:type="dxa"/>
          </w:tcPr>
          <w:p w14:paraId="68C8D1F3" w14:textId="4FB2BDAF" w:rsidR="008D6BD6" w:rsidRDefault="004B5691" w:rsidP="008D6BD6">
            <w:pPr>
              <w:rPr>
                <w:rFonts w:ascii="Arial" w:hAnsi="Arial" w:cs="Arial"/>
              </w:rPr>
            </w:pPr>
            <w:r>
              <w:t>Added to</w:t>
            </w:r>
            <w:r w:rsidR="008D6BD6">
              <w:t xml:space="preserve"> Risk List</w:t>
            </w:r>
          </w:p>
        </w:tc>
        <w:tc>
          <w:tcPr>
            <w:tcW w:w="1170" w:type="dxa"/>
            <w:shd w:val="clear" w:color="auto" w:fill="auto"/>
            <w:noWrap/>
          </w:tcPr>
          <w:p w14:paraId="7B2B468B" w14:textId="176B4E5D" w:rsidR="008D6BD6" w:rsidRDefault="008F6A34" w:rsidP="008D6BD6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17" w:anchor="diff-adacafe899db5d46bdf58fd71d1cac8c" w:history="1">
              <w:r w:rsidR="004B5691" w:rsidRPr="00EA793E">
                <w:rPr>
                  <w:rStyle w:val="Hyperlink"/>
                  <w:rFonts w:ascii="Arial" w:hAnsi="Arial" w:cs="Arial"/>
                  <w:lang w:eastAsia="ja-JP"/>
                </w:rPr>
                <w:t>Evidence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463E3895" w14:textId="3A20AF97" w:rsidR="008D6BD6" w:rsidRDefault="004B5691" w:rsidP="008D6BD6">
            <w:r>
              <w:t>Col</w:t>
            </w:r>
          </w:p>
        </w:tc>
        <w:tc>
          <w:tcPr>
            <w:tcW w:w="1080" w:type="dxa"/>
          </w:tcPr>
          <w:p w14:paraId="5C0D9028" w14:textId="44DCB0A4" w:rsidR="008D6BD6" w:rsidRDefault="008D6BD6" w:rsidP="008D6BD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900" w:type="dxa"/>
            <w:shd w:val="clear" w:color="auto" w:fill="auto"/>
            <w:noWrap/>
          </w:tcPr>
          <w:p w14:paraId="0F603B2E" w14:textId="59FE6428" w:rsidR="008D6BD6" w:rsidRDefault="008D6BD6" w:rsidP="008D6BD6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9CB15B8" w14:textId="20876F1F" w:rsidR="008D6BD6" w:rsidRDefault="008D6BD6" w:rsidP="008D6BD6">
            <w:r>
              <w:t>0.5</w:t>
            </w:r>
          </w:p>
        </w:tc>
      </w:tr>
    </w:tbl>
    <w:p w14:paraId="51A13358" w14:textId="6E0F21DA" w:rsidR="000F239C" w:rsidRPr="000F239C" w:rsidRDefault="000F239C" w:rsidP="000F239C">
      <w:pPr>
        <w:sectPr w:rsidR="000F239C" w:rsidRPr="000F239C" w:rsidSect="004D621B">
          <w:headerReference w:type="default" r:id="rId18"/>
          <w:footerReference w:type="default" r:id="rId19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303BA950" w14:textId="77777777" w:rsidR="000245C9" w:rsidRDefault="00C40D04" w:rsidP="000245C9">
      <w:pPr>
        <w:pStyle w:val="Heading1"/>
        <w:rPr>
          <w:b w:val="0"/>
        </w:rPr>
      </w:pPr>
      <w:r>
        <w:lastRenderedPageBreak/>
        <w:t>5</w:t>
      </w:r>
      <w:r w:rsidR="000245C9">
        <w:t>.  Issues</w:t>
      </w:r>
    </w:p>
    <w:p w14:paraId="7BDB1C94" w14:textId="77777777" w:rsidR="00D8366F" w:rsidRDefault="00D8366F" w:rsidP="00D8366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 w14:paraId="392A7F0C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E454A6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59039F3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90BEA5B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52162135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CEF8" w14:textId="30270F3B" w:rsidR="00D8366F" w:rsidRDefault="00974B34">
            <w:pPr>
              <w:pStyle w:val="BodyText"/>
              <w:ind w:left="0"/>
            </w:pPr>
            <w:r>
              <w:t xml:space="preserve">Team members noted progress is slow on adjusting LCOM documents without receiving marked documents back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D13E" w14:textId="4169919B" w:rsidR="00D8366F" w:rsidRDefault="00974B34">
            <w:pPr>
              <w:pStyle w:val="BodyText"/>
              <w:ind w:left="0"/>
            </w:pPr>
            <w:r>
              <w:t>Unresolved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0680" w14:textId="6F810798" w:rsidR="00D8366F" w:rsidRDefault="00974B34">
            <w:pPr>
              <w:pStyle w:val="BodyText"/>
              <w:ind w:left="0"/>
            </w:pPr>
            <w:r>
              <w:t xml:space="preserve">Have contacted James Tulip 3 times via email, he has not replied. </w:t>
            </w:r>
          </w:p>
        </w:tc>
      </w:tr>
      <w:tr w:rsidR="00751572" w14:paraId="7C657068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5191" w14:textId="481BAE77" w:rsidR="00751572" w:rsidRDefault="00751572" w:rsidP="00751572">
            <w:pPr>
              <w:pStyle w:val="BodyText"/>
              <w:ind w:left="0"/>
            </w:pPr>
            <w:r>
              <w:t>Multiple assignments due in other courses over the course of this iteration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6EF16" w14:textId="799DB31F" w:rsidR="00751572" w:rsidRDefault="00751572">
            <w:pPr>
              <w:pStyle w:val="BodyText"/>
              <w:ind w:left="0"/>
            </w:pPr>
            <w:r>
              <w:t>Resolved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D671" w14:textId="00C02346" w:rsidR="00751572" w:rsidRDefault="00751572" w:rsidP="00751572">
            <w:pPr>
              <w:pStyle w:val="BodyText"/>
              <w:ind w:left="0"/>
            </w:pPr>
            <w:r>
              <w:t>Progress is overall still acceptable. Noted that we cannot afford many more iterations where our goals are not met</w:t>
            </w:r>
          </w:p>
        </w:tc>
      </w:tr>
    </w:tbl>
    <w:p w14:paraId="3604DDC0" w14:textId="77777777" w:rsidR="00D8366F" w:rsidRDefault="00D8366F" w:rsidP="00D8366F"/>
    <w:p w14:paraId="73BBCD03" w14:textId="77777777"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14:paraId="06B4EA20" w14:textId="77777777" w:rsidR="00766B33" w:rsidRDefault="00766B33" w:rsidP="000245C9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C90839" w:rsidRPr="00491AD7" w14:paraId="13092EF8" w14:textId="77777777">
        <w:tc>
          <w:tcPr>
            <w:tcW w:w="1778" w:type="dxa"/>
          </w:tcPr>
          <w:p w14:paraId="65866ED1" w14:textId="39C87DC3" w:rsidR="00C90839" w:rsidRPr="00491AD7" w:rsidRDefault="00C90839" w:rsidP="00C90839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715633AC" w14:textId="0D2FFE85" w:rsidR="00C90839" w:rsidRPr="001E146F" w:rsidRDefault="00C90839" w:rsidP="00C90839">
            <w:p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Iteration # 3</w:t>
            </w:r>
          </w:p>
        </w:tc>
      </w:tr>
      <w:tr w:rsidR="00C90839" w14:paraId="682B36CB" w14:textId="77777777">
        <w:tc>
          <w:tcPr>
            <w:tcW w:w="1778" w:type="dxa"/>
          </w:tcPr>
          <w:p w14:paraId="625B9FB5" w14:textId="5F3D3F1C" w:rsidR="00C90839" w:rsidRDefault="00C90839" w:rsidP="00C90839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700AC4C2" w14:textId="2BDB756E" w:rsidR="00C90839" w:rsidRPr="001E146F" w:rsidRDefault="00C90839" w:rsidP="00C90839">
            <w:pPr>
              <w:spacing w:before="40" w:after="40"/>
              <w:rPr>
                <w:iCs/>
              </w:rPr>
            </w:pPr>
            <w:r>
              <w:rPr>
                <w:iCs/>
              </w:rPr>
              <w:t>23 April 2018</w:t>
            </w:r>
          </w:p>
        </w:tc>
      </w:tr>
      <w:tr w:rsidR="00C90839" w14:paraId="4ABB8BE7" w14:textId="77777777">
        <w:tc>
          <w:tcPr>
            <w:tcW w:w="1778" w:type="dxa"/>
          </w:tcPr>
          <w:p w14:paraId="5CE1EE60" w14:textId="47B78350" w:rsidR="00C90839" w:rsidRDefault="00C90839" w:rsidP="00C90839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6282B08A" w14:textId="663564E8" w:rsidR="00C90839" w:rsidRPr="001E146F" w:rsidRDefault="00C90839" w:rsidP="00C90839">
            <w:pPr>
              <w:spacing w:before="40" w:after="40"/>
              <w:rPr>
                <w:iCs/>
              </w:rPr>
            </w:pPr>
            <w:r>
              <w:rPr>
                <w:iCs/>
              </w:rPr>
              <w:t xml:space="preserve">Aaron, Col, </w:t>
            </w:r>
            <w:proofErr w:type="spellStart"/>
            <w:r>
              <w:rPr>
                <w:iCs/>
              </w:rPr>
              <w:t>Charnes</w:t>
            </w:r>
            <w:proofErr w:type="spellEnd"/>
            <w:r>
              <w:rPr>
                <w:iCs/>
              </w:rPr>
              <w:t>, Michelle</w:t>
            </w:r>
          </w:p>
        </w:tc>
      </w:tr>
      <w:tr w:rsidR="00C90839" w14:paraId="3D177166" w14:textId="77777777">
        <w:tc>
          <w:tcPr>
            <w:tcW w:w="1778" w:type="dxa"/>
          </w:tcPr>
          <w:p w14:paraId="17F2FABB" w14:textId="5942BF5D" w:rsidR="00C90839" w:rsidRDefault="00C90839" w:rsidP="00C90839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5F899B4B" w14:textId="4A5C2DC0" w:rsidR="00C90839" w:rsidRPr="001E146F" w:rsidRDefault="00C90839" w:rsidP="00C90839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00" w:themeColor="text1"/>
              </w:rPr>
              <w:t>Orange</w:t>
            </w:r>
          </w:p>
        </w:tc>
      </w:tr>
    </w:tbl>
    <w:p w14:paraId="47663823" w14:textId="77777777" w:rsidR="00766B33" w:rsidRPr="00AB7CE1" w:rsidRDefault="00766B33" w:rsidP="00766B33"/>
    <w:p w14:paraId="378467A3" w14:textId="1B59C37F" w:rsid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14:paraId="4C4E8A0E" w14:textId="6CC7696A" w:rsidR="003D27B9" w:rsidRDefault="00676784" w:rsidP="00676784">
      <w:r>
        <w:t xml:space="preserve">Not a very successful iteration, primarily due to time commitments for all team members. </w:t>
      </w:r>
    </w:p>
    <w:p w14:paraId="6A4E56CB" w14:textId="5C33FAAC" w:rsidR="00676784" w:rsidRPr="00676784" w:rsidRDefault="003D27B9" w:rsidP="00676784">
      <w:r>
        <w:t xml:space="preserve">The plan was to come close to completing all assigned documents and that was not achieved. With only some work being done on the game itself. </w:t>
      </w:r>
    </w:p>
    <w:p w14:paraId="6D88B8A5" w14:textId="77777777"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 xml:space="preserve">compared to </w:t>
      </w:r>
      <w:proofErr w:type="gramStart"/>
      <w:r w:rsidR="005F5C34">
        <w:t>a</w:t>
      </w:r>
      <w:r>
        <w:t>ctual</w:t>
      </w:r>
      <w:r w:rsidR="001E146F">
        <w:t>ly completed</w:t>
      </w:r>
      <w:proofErr w:type="gramEnd"/>
    </w:p>
    <w:p w14:paraId="54BE8B19" w14:textId="401839F2" w:rsidR="003D27B9" w:rsidRPr="003D27B9" w:rsidRDefault="003D27B9" w:rsidP="003D27B9">
      <w:r>
        <w:t xml:space="preserve">Taken by itself this iteration is cause for alarm. </w:t>
      </w:r>
      <w:proofErr w:type="gramStart"/>
      <w:r>
        <w:t>However</w:t>
      </w:r>
      <w:proofErr w:type="gramEnd"/>
      <w:r>
        <w:t xml:space="preserve"> our progress has been reasonable up to this point and we can see that this was a bad iteration, provided it is not repeated this is not a terrible time to have a bad iteration. </w:t>
      </w:r>
    </w:p>
    <w:p w14:paraId="31208961" w14:textId="7C73CBB5" w:rsidR="00766B33" w:rsidRDefault="00766B33" w:rsidP="00954E46">
      <w:pPr>
        <w:pStyle w:val="Heading2"/>
        <w:numPr>
          <w:ilvl w:val="0"/>
          <w:numId w:val="29"/>
        </w:numPr>
      </w:pPr>
      <w:r>
        <w:t xml:space="preserve">Assessment against Evaluation Criteria Test </w:t>
      </w:r>
      <w:r w:rsidR="005F5C34">
        <w:t>r</w:t>
      </w:r>
      <w:r>
        <w:t>esults</w:t>
      </w:r>
    </w:p>
    <w:p w14:paraId="015AD3F2" w14:textId="3F6B478F" w:rsidR="003D27B9" w:rsidRPr="003D27B9" w:rsidRDefault="003D27B9" w:rsidP="003D27B9">
      <w:r>
        <w:t>What work that was completed was to the standard required</w:t>
      </w:r>
    </w:p>
    <w:p w14:paraId="48431665" w14:textId="11A509CD"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14:paraId="0375B094" w14:textId="67A90FF8" w:rsidR="003D27B9" w:rsidRDefault="003D27B9" w:rsidP="003D27B9">
      <w:r>
        <w:t xml:space="preserve">3 of 4 team members are doing Graphics and having a hard time with it, we have now submitted assignment 2 and can apply ourselves to this subject completely for the next iteration. </w:t>
      </w:r>
    </w:p>
    <w:p w14:paraId="5BD68D7C" w14:textId="50FEB991" w:rsidR="00C4237A" w:rsidRDefault="00C4237A" w:rsidP="003D27B9"/>
    <w:p w14:paraId="5721E29D" w14:textId="0217430F" w:rsidR="00C4237A" w:rsidRPr="003D27B9" w:rsidRDefault="00C4237A" w:rsidP="003D27B9">
      <w:r>
        <w:t xml:space="preserve">While the database is set up as per the work item, realistically this will be an ongoing item to maintain and continue to adjust as the project requires. </w:t>
      </w:r>
    </w:p>
    <w:p w14:paraId="65919D53" w14:textId="1E4D59BD" w:rsidR="00C4237A" w:rsidRDefault="00C4237A" w:rsidP="00C4237A">
      <w:pPr>
        <w:pStyle w:val="InfoBluelistitem"/>
        <w:ind w:left="0"/>
      </w:pPr>
    </w:p>
    <w:p w14:paraId="1878604F" w14:textId="43672952" w:rsidR="00C4237A" w:rsidRDefault="00C4237A" w:rsidP="00C4237A">
      <w:pPr>
        <w:pStyle w:val="InfoBluelistitem"/>
        <w:ind w:left="0"/>
      </w:pPr>
    </w:p>
    <w:sectPr w:rsidR="00C4237A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B6633" w14:textId="77777777" w:rsidR="008F6A34" w:rsidRDefault="008F6A34">
      <w:r>
        <w:separator/>
      </w:r>
    </w:p>
  </w:endnote>
  <w:endnote w:type="continuationSeparator" w:id="0">
    <w:p w14:paraId="1958B422" w14:textId="77777777" w:rsidR="008F6A34" w:rsidRDefault="008F6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252EF7E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B7E6B3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1A504C" w14:textId="50EAF0ED" w:rsidR="00D1755E" w:rsidRDefault="00D1755E">
          <w:pPr>
            <w:jc w:val="center"/>
          </w:pPr>
          <w:r>
            <w:sym w:font="Symbol" w:char="F0D3"/>
          </w:r>
          <w:r w:rsidR="008F6A34">
            <w:fldChar w:fldCharType="begin"/>
          </w:r>
          <w:r w:rsidR="008F6A34">
            <w:instrText xml:space="preserve"> DOCPROPERTY "Company"  \* MERGEFORMAT </w:instrText>
          </w:r>
          <w:r w:rsidR="008F6A34">
            <w:fldChar w:fldCharType="separate"/>
          </w:r>
          <w:r w:rsidR="00FA2BB5">
            <w:t>&lt;Company Name&gt;</w:t>
          </w:r>
          <w:r w:rsidR="008F6A34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A0180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874356" w14:textId="7E47DA7A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B33CB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AB33CB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15E96BEE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E2C5D" w14:textId="77777777" w:rsidR="008F6A34" w:rsidRDefault="008F6A34">
      <w:r>
        <w:separator/>
      </w:r>
    </w:p>
  </w:footnote>
  <w:footnote w:type="continuationSeparator" w:id="0">
    <w:p w14:paraId="644BBB00" w14:textId="77777777" w:rsidR="008F6A34" w:rsidRDefault="008F6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74A95F0C" w14:textId="77777777">
      <w:tc>
        <w:tcPr>
          <w:tcW w:w="6379" w:type="dxa"/>
        </w:tcPr>
        <w:p w14:paraId="3687381F" w14:textId="77777777" w:rsidR="00D1755E" w:rsidRDefault="00462329">
          <w:pPr>
            <w:pStyle w:val="Header"/>
            <w:tabs>
              <w:tab w:val="clear" w:pos="4320"/>
              <w:tab w:val="clear" w:pos="8640"/>
            </w:tabs>
          </w:pPr>
          <w:r>
            <w:t>Let’s Quiz</w:t>
          </w:r>
        </w:p>
      </w:tc>
      <w:tc>
        <w:tcPr>
          <w:tcW w:w="3179" w:type="dxa"/>
        </w:tcPr>
        <w:p w14:paraId="7C80CF9B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420AF3AD" w14:textId="77777777">
      <w:tc>
        <w:tcPr>
          <w:tcW w:w="6379" w:type="dxa"/>
        </w:tcPr>
        <w:p w14:paraId="20B04560" w14:textId="77777777" w:rsidR="00D1755E" w:rsidRDefault="008F6A34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A2BB5">
            <w:t>Iteration Plan</w:t>
          </w:r>
          <w:r>
            <w:fldChar w:fldCharType="end"/>
          </w:r>
        </w:p>
      </w:tc>
      <w:tc>
        <w:tcPr>
          <w:tcW w:w="3179" w:type="dxa"/>
        </w:tcPr>
        <w:p w14:paraId="25622AA6" w14:textId="5309D4E0" w:rsidR="00D1755E" w:rsidRDefault="00D1755E" w:rsidP="00462329">
          <w:r>
            <w:t xml:space="preserve">  Date:  </w:t>
          </w:r>
          <w:r w:rsidR="00823188">
            <w:t>April</w:t>
          </w:r>
          <w:r w:rsidR="00462329">
            <w:t xml:space="preserve"> </w:t>
          </w:r>
          <w:r w:rsidR="00823188">
            <w:t>11</w:t>
          </w:r>
          <w:r w:rsidR="00462329">
            <w:t>, 2018</w:t>
          </w:r>
        </w:p>
      </w:tc>
    </w:tr>
  </w:tbl>
  <w:p w14:paraId="393317BA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AA23E8F"/>
    <w:multiLevelType w:val="hybridMultilevel"/>
    <w:tmpl w:val="72186AFE"/>
    <w:lvl w:ilvl="0" w:tplc="0C09000F">
      <w:start w:val="1"/>
      <w:numFmt w:val="decimal"/>
      <w:lvlText w:val="%1."/>
      <w:lvlJc w:val="left"/>
      <w:pPr>
        <w:ind w:left="768" w:hanging="360"/>
      </w:pPr>
    </w:lvl>
    <w:lvl w:ilvl="1" w:tplc="0C090019" w:tentative="1">
      <w:start w:val="1"/>
      <w:numFmt w:val="lowerLetter"/>
      <w:lvlText w:val="%2."/>
      <w:lvlJc w:val="left"/>
      <w:pPr>
        <w:ind w:left="1488" w:hanging="360"/>
      </w:pPr>
    </w:lvl>
    <w:lvl w:ilvl="2" w:tplc="0C09001B" w:tentative="1">
      <w:start w:val="1"/>
      <w:numFmt w:val="lowerRoman"/>
      <w:lvlText w:val="%3."/>
      <w:lvlJc w:val="right"/>
      <w:pPr>
        <w:ind w:left="2208" w:hanging="180"/>
      </w:pPr>
    </w:lvl>
    <w:lvl w:ilvl="3" w:tplc="0C09000F" w:tentative="1">
      <w:start w:val="1"/>
      <w:numFmt w:val="decimal"/>
      <w:lvlText w:val="%4."/>
      <w:lvlJc w:val="left"/>
      <w:pPr>
        <w:ind w:left="2928" w:hanging="360"/>
      </w:pPr>
    </w:lvl>
    <w:lvl w:ilvl="4" w:tplc="0C090019" w:tentative="1">
      <w:start w:val="1"/>
      <w:numFmt w:val="lowerLetter"/>
      <w:lvlText w:val="%5."/>
      <w:lvlJc w:val="left"/>
      <w:pPr>
        <w:ind w:left="3648" w:hanging="360"/>
      </w:pPr>
    </w:lvl>
    <w:lvl w:ilvl="5" w:tplc="0C09001B" w:tentative="1">
      <w:start w:val="1"/>
      <w:numFmt w:val="lowerRoman"/>
      <w:lvlText w:val="%6."/>
      <w:lvlJc w:val="right"/>
      <w:pPr>
        <w:ind w:left="4368" w:hanging="180"/>
      </w:pPr>
    </w:lvl>
    <w:lvl w:ilvl="6" w:tplc="0C09000F" w:tentative="1">
      <w:start w:val="1"/>
      <w:numFmt w:val="decimal"/>
      <w:lvlText w:val="%7."/>
      <w:lvlJc w:val="left"/>
      <w:pPr>
        <w:ind w:left="5088" w:hanging="360"/>
      </w:pPr>
    </w:lvl>
    <w:lvl w:ilvl="7" w:tplc="0C090019" w:tentative="1">
      <w:start w:val="1"/>
      <w:numFmt w:val="lowerLetter"/>
      <w:lvlText w:val="%8."/>
      <w:lvlJc w:val="left"/>
      <w:pPr>
        <w:ind w:left="5808" w:hanging="360"/>
      </w:pPr>
    </w:lvl>
    <w:lvl w:ilvl="8" w:tplc="0C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26167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9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5C4CFC"/>
    <w:multiLevelType w:val="hybridMultilevel"/>
    <w:tmpl w:val="6C0096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6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3"/>
  </w:num>
  <w:num w:numId="11">
    <w:abstractNumId w:val="15"/>
  </w:num>
  <w:num w:numId="12">
    <w:abstractNumId w:val="13"/>
  </w:num>
  <w:num w:numId="13">
    <w:abstractNumId w:val="34"/>
  </w:num>
  <w:num w:numId="14">
    <w:abstractNumId w:val="12"/>
  </w:num>
  <w:num w:numId="15">
    <w:abstractNumId w:val="5"/>
  </w:num>
  <w:num w:numId="16">
    <w:abstractNumId w:val="33"/>
  </w:num>
  <w:num w:numId="17">
    <w:abstractNumId w:val="21"/>
  </w:num>
  <w:num w:numId="18">
    <w:abstractNumId w:val="8"/>
  </w:num>
  <w:num w:numId="19">
    <w:abstractNumId w:val="17"/>
  </w:num>
  <w:num w:numId="20">
    <w:abstractNumId w:val="11"/>
  </w:num>
  <w:num w:numId="21">
    <w:abstractNumId w:val="32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1"/>
  </w:num>
  <w:num w:numId="29">
    <w:abstractNumId w:val="27"/>
  </w:num>
  <w:num w:numId="30">
    <w:abstractNumId w:val="20"/>
  </w:num>
  <w:num w:numId="31">
    <w:abstractNumId w:val="23"/>
  </w:num>
  <w:num w:numId="32">
    <w:abstractNumId w:val="6"/>
  </w:num>
  <w:num w:numId="33">
    <w:abstractNumId w:val="18"/>
  </w:num>
  <w:num w:numId="34">
    <w:abstractNumId w:val="4"/>
  </w:num>
  <w:num w:numId="35">
    <w:abstractNumId w:val="9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7"/>
  </w:num>
  <w:num w:numId="39">
    <w:abstractNumId w:val="29"/>
  </w:num>
  <w:num w:numId="40">
    <w:abstractNumId w:val="28"/>
  </w:num>
  <w:num w:numId="41">
    <w:abstractNumId w:val="38"/>
  </w:num>
  <w:num w:numId="42">
    <w:abstractNumId w:val="37"/>
  </w:num>
  <w:num w:numId="43">
    <w:abstractNumId w:val="22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B5"/>
    <w:rsid w:val="000178C5"/>
    <w:rsid w:val="00021A22"/>
    <w:rsid w:val="000245C9"/>
    <w:rsid w:val="00024AC2"/>
    <w:rsid w:val="00052411"/>
    <w:rsid w:val="000561FC"/>
    <w:rsid w:val="00083367"/>
    <w:rsid w:val="000B6D46"/>
    <w:rsid w:val="000D1A4B"/>
    <w:rsid w:val="000F150A"/>
    <w:rsid w:val="000F239C"/>
    <w:rsid w:val="00144D54"/>
    <w:rsid w:val="00166C49"/>
    <w:rsid w:val="00170DD9"/>
    <w:rsid w:val="00176824"/>
    <w:rsid w:val="00193423"/>
    <w:rsid w:val="001A0180"/>
    <w:rsid w:val="001B53D1"/>
    <w:rsid w:val="001D2DBF"/>
    <w:rsid w:val="001E146F"/>
    <w:rsid w:val="001E1A36"/>
    <w:rsid w:val="00241C30"/>
    <w:rsid w:val="00256BE5"/>
    <w:rsid w:val="00266B30"/>
    <w:rsid w:val="002C1AFF"/>
    <w:rsid w:val="002E0A7E"/>
    <w:rsid w:val="00351605"/>
    <w:rsid w:val="003725ED"/>
    <w:rsid w:val="003A21F4"/>
    <w:rsid w:val="003C2584"/>
    <w:rsid w:val="003C7438"/>
    <w:rsid w:val="003D20BC"/>
    <w:rsid w:val="003D27B9"/>
    <w:rsid w:val="003F4F83"/>
    <w:rsid w:val="00432D0B"/>
    <w:rsid w:val="00462329"/>
    <w:rsid w:val="004918E5"/>
    <w:rsid w:val="004B5691"/>
    <w:rsid w:val="004C1BE0"/>
    <w:rsid w:val="004D621B"/>
    <w:rsid w:val="004E307A"/>
    <w:rsid w:val="004E36DD"/>
    <w:rsid w:val="00521D98"/>
    <w:rsid w:val="00524729"/>
    <w:rsid w:val="00534E42"/>
    <w:rsid w:val="005366A5"/>
    <w:rsid w:val="00557521"/>
    <w:rsid w:val="005933A6"/>
    <w:rsid w:val="005D7D2F"/>
    <w:rsid w:val="005E7977"/>
    <w:rsid w:val="005F5C34"/>
    <w:rsid w:val="00612E0C"/>
    <w:rsid w:val="00645772"/>
    <w:rsid w:val="00650FCC"/>
    <w:rsid w:val="00676232"/>
    <w:rsid w:val="00676784"/>
    <w:rsid w:val="006C17A5"/>
    <w:rsid w:val="0075006F"/>
    <w:rsid w:val="00751572"/>
    <w:rsid w:val="00766B33"/>
    <w:rsid w:val="007717D7"/>
    <w:rsid w:val="007733E8"/>
    <w:rsid w:val="00794BBC"/>
    <w:rsid w:val="007F7226"/>
    <w:rsid w:val="00802C79"/>
    <w:rsid w:val="00823188"/>
    <w:rsid w:val="008270E3"/>
    <w:rsid w:val="008A4D87"/>
    <w:rsid w:val="008B649B"/>
    <w:rsid w:val="008D6BD6"/>
    <w:rsid w:val="008F6A34"/>
    <w:rsid w:val="009367DD"/>
    <w:rsid w:val="00954E46"/>
    <w:rsid w:val="009573EB"/>
    <w:rsid w:val="00974B34"/>
    <w:rsid w:val="00977FFC"/>
    <w:rsid w:val="00997DEA"/>
    <w:rsid w:val="009A68C3"/>
    <w:rsid w:val="009B7701"/>
    <w:rsid w:val="009D6937"/>
    <w:rsid w:val="009F537D"/>
    <w:rsid w:val="00A15332"/>
    <w:rsid w:val="00A31804"/>
    <w:rsid w:val="00A51BE5"/>
    <w:rsid w:val="00A82566"/>
    <w:rsid w:val="00AB33CB"/>
    <w:rsid w:val="00AB4260"/>
    <w:rsid w:val="00AC5C10"/>
    <w:rsid w:val="00AE46FA"/>
    <w:rsid w:val="00B001D7"/>
    <w:rsid w:val="00B132BF"/>
    <w:rsid w:val="00B30E33"/>
    <w:rsid w:val="00B3191E"/>
    <w:rsid w:val="00B5408F"/>
    <w:rsid w:val="00B62EF7"/>
    <w:rsid w:val="00B7002B"/>
    <w:rsid w:val="00B71F37"/>
    <w:rsid w:val="00BB2A09"/>
    <w:rsid w:val="00BC3EFF"/>
    <w:rsid w:val="00C12513"/>
    <w:rsid w:val="00C1500A"/>
    <w:rsid w:val="00C40D04"/>
    <w:rsid w:val="00C4237A"/>
    <w:rsid w:val="00C478BD"/>
    <w:rsid w:val="00C514F1"/>
    <w:rsid w:val="00C55459"/>
    <w:rsid w:val="00C60C93"/>
    <w:rsid w:val="00C72CDA"/>
    <w:rsid w:val="00C90839"/>
    <w:rsid w:val="00C93D0D"/>
    <w:rsid w:val="00CA0103"/>
    <w:rsid w:val="00CB4A37"/>
    <w:rsid w:val="00D1755E"/>
    <w:rsid w:val="00D6021B"/>
    <w:rsid w:val="00D8366F"/>
    <w:rsid w:val="00DB3AE9"/>
    <w:rsid w:val="00DD4A50"/>
    <w:rsid w:val="00DD596D"/>
    <w:rsid w:val="00E22378"/>
    <w:rsid w:val="00E62830"/>
    <w:rsid w:val="00E6402E"/>
    <w:rsid w:val="00E71A27"/>
    <w:rsid w:val="00EA793E"/>
    <w:rsid w:val="00F36701"/>
    <w:rsid w:val="00F946F8"/>
    <w:rsid w:val="00FA118F"/>
    <w:rsid w:val="00FA2BB5"/>
    <w:rsid w:val="00FA493A"/>
    <w:rsid w:val="00FB1FB8"/>
    <w:rsid w:val="00FC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FA058"/>
  <w15:docId w15:val="{832E3623-EBFE-4801-A43C-E22A8E7E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239C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46FA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402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C17A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7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22378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E223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2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coldog86/Development-Project/blob/Col/evidence%20of%20work/SS%20of%20database%20creation.PNG" TargetMode="External"/><Relationship Id="rId12" Type="http://schemas.openxmlformats.org/officeDocument/2006/relationships/hyperlink" Target="https://github.com/coldog86/Development-Project/blob/0dcd90c4af7c0d77458808b3f899c3c9b22c4e27/Review%20Updates%20to%20Facebook%20SDK.docx" TargetMode="External"/><Relationship Id="rId17" Type="http://schemas.openxmlformats.org/officeDocument/2006/relationships/hyperlink" Target="https://github.com/coldog86/Development-Project/commit/84564cea4a6ea9149f927e53512a415ffef78db6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oldog86/Development-Project/blob/8a7e1fabef0779191fb64ab2a86893dc19e1e3ba/Initial%20Requirement%20Model.doc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oldog86/Development-Project/blob/226a7ce5f8fe07d4112641ef546f10789498f448/Facebook%20and%20Google%20Play%20Developer%20Accounts%20Setups%20for%20Lets%20Quiz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coldog86/Development-Project/commit/7109cf7b53ce159fe208f6dd3911f8367e9d9a61" TargetMode="External"/><Relationship Id="rId10" Type="http://schemas.openxmlformats.org/officeDocument/2006/relationships/hyperlink" Target="https://github.com/coldog86/Development-Project/tree/Charnes/Let's%20Quiz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dog86/Development-Project/blob/Col/evidence%20of%20work/PullQuestionsFromDB.php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lastModifiedBy>Collin McKeahnie</cp:lastModifiedBy>
  <cp:revision>2</cp:revision>
  <cp:lastPrinted>1900-12-31T14:00:00Z</cp:lastPrinted>
  <dcterms:created xsi:type="dcterms:W3CDTF">2018-06-10T05:43:00Z</dcterms:created>
  <dcterms:modified xsi:type="dcterms:W3CDTF">2018-06-10T05:43:00Z</dcterms:modified>
</cp:coreProperties>
</file>